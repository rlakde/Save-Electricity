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5B" w:rsidRPr="003C3A91" w:rsidRDefault="00286972" w:rsidP="000024AF">
      <w:pPr>
        <w:pStyle w:val="CTImageCoverPage"/>
        <w:rPr>
          <w:noProof w:val="0"/>
          <w:lang w:val="en-US"/>
        </w:rPr>
      </w:pPr>
      <w:r w:rsidRPr="003C3A91">
        <w:drawing>
          <wp:anchor distT="0" distB="0" distL="114300" distR="114300" simplePos="0" relativeHeight="251662335" behindDoc="1" locked="1" layoutInCell="1" allowOverlap="1" wp14:anchorId="4D202667" wp14:editId="656E15F9">
            <wp:simplePos x="0" y="0"/>
            <wp:positionH relativeFrom="column">
              <wp:posOffset>-923925</wp:posOffset>
            </wp:positionH>
            <wp:positionV relativeFrom="page">
              <wp:posOffset>0</wp:posOffset>
            </wp:positionV>
            <wp:extent cx="7562850" cy="107156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36224" b="-28"/>
                    <a:stretch/>
                  </pic:blipFill>
                  <pic:spPr bwMode="auto">
                    <a:xfrm>
                      <a:off x="0" y="0"/>
                      <a:ext cx="756285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63C1" w:rsidRPr="003C3A91" w:rsidRDefault="00DF63C1" w:rsidP="000024AF">
      <w:pPr>
        <w:pStyle w:val="CTImageCoverPage"/>
        <w:rPr>
          <w:noProof w:val="0"/>
          <w:lang w:val="en-US"/>
        </w:rPr>
      </w:pPr>
    </w:p>
    <w:p w:rsidR="00FA45E6" w:rsidRPr="003C3A91" w:rsidRDefault="00FA45E6" w:rsidP="00FE235B">
      <w:pPr>
        <w:pStyle w:val="CTTitle"/>
        <w:rPr>
          <w:rFonts w:asciiTheme="minorHAnsi" w:hAnsiTheme="minorHAnsi" w:cstheme="minorHAnsi"/>
        </w:rPr>
      </w:pPr>
    </w:p>
    <w:p w:rsidR="00FE235B" w:rsidRPr="003C3A91" w:rsidRDefault="00FE235B" w:rsidP="000C21F3">
      <w:pPr>
        <w:pStyle w:val="CTTitle"/>
        <w:jc w:val="center"/>
        <w:rPr>
          <w:rFonts w:asciiTheme="minorHAnsi" w:hAnsiTheme="minorHAnsi" w:cstheme="minorHAnsi"/>
        </w:rPr>
      </w:pPr>
    </w:p>
    <w:p w:rsidR="0046698C" w:rsidRPr="003C3A91" w:rsidRDefault="007713CF" w:rsidP="00FE235B">
      <w:pPr>
        <w:pStyle w:val="CTTitle"/>
        <w:rPr>
          <w:rFonts w:asciiTheme="minorHAnsi" w:hAnsiTheme="minorHAnsi" w:cstheme="minorHAnsi"/>
        </w:rPr>
      </w:pPr>
      <w:r w:rsidRPr="003C3A91">
        <w:rPr>
          <w:rFonts w:asciiTheme="minorHAnsi" w:hAnsiTheme="minorHAnsi" w:cstheme="minorHAnsi"/>
          <w:noProof/>
          <w:lang w:val="en-IN" w:eastAsia="en-IN"/>
        </w:rPr>
        <mc:AlternateContent>
          <mc:Choice Requires="wps">
            <w:drawing>
              <wp:anchor distT="0" distB="0" distL="114300" distR="114300" simplePos="0" relativeHeight="251663360" behindDoc="0" locked="0" layoutInCell="1" allowOverlap="1" wp14:anchorId="4B4DD6D6" wp14:editId="0437A05E">
                <wp:simplePos x="0" y="0"/>
                <wp:positionH relativeFrom="column">
                  <wp:posOffset>-523875</wp:posOffset>
                </wp:positionH>
                <wp:positionV relativeFrom="paragraph">
                  <wp:posOffset>445135</wp:posOffset>
                </wp:positionV>
                <wp:extent cx="6724650" cy="0"/>
                <wp:effectExtent l="152400" t="152400" r="114300" b="152400"/>
                <wp:wrapNone/>
                <wp:docPr id="9" name="Straight Connector 9"/>
                <wp:cNvGraphicFramePr/>
                <a:graphic xmlns:a="http://schemas.openxmlformats.org/drawingml/2006/main">
                  <a:graphicData uri="http://schemas.microsoft.com/office/word/2010/wordprocessingShape">
                    <wps:wsp>
                      <wps:cNvCnPr/>
                      <wps:spPr>
                        <a:xfrm>
                          <a:off x="0" y="0"/>
                          <a:ext cx="67246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35.05pt" to="488.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" strokecolor="#1f497d [3215]" strokeweight="3pt">
                <v:stroke endcap="round"/>
              </v:line>
            </w:pict>
          </mc:Fallback>
        </mc:AlternateContent>
      </w:r>
    </w:p>
    <w:p w:rsidR="0002691F" w:rsidRPr="003C3A91" w:rsidRDefault="00AE4364" w:rsidP="00BB0E69">
      <w:pPr>
        <w:pStyle w:val="CTTitle"/>
        <w:rPr>
          <w:rFonts w:asciiTheme="minorHAnsi" w:hAnsiTheme="minorHAnsi" w:cstheme="minorHAnsi"/>
        </w:rPr>
      </w:pPr>
      <w:r>
        <w:rPr>
          <w:rFonts w:asciiTheme="minorHAnsi" w:hAnsiTheme="minorHAnsi" w:cstheme="minorHAnsi"/>
        </w:rPr>
        <w:t>Utility to</w:t>
      </w:r>
      <w:r w:rsidR="00690EFE">
        <w:rPr>
          <w:rFonts w:asciiTheme="minorHAnsi" w:hAnsiTheme="minorHAnsi" w:cstheme="minorHAnsi"/>
        </w:rPr>
        <w:t xml:space="preserve"> Save Electricity</w:t>
      </w:r>
    </w:p>
    <w:sdt>
      <w:sdtPr>
        <w:rPr>
          <w:rFonts w:asciiTheme="minorHAnsi" w:hAnsiTheme="minorHAnsi" w:cstheme="minorHAnsi"/>
        </w:rPr>
        <w:id w:val="-1755586291"/>
        <w:placeholder>
          <w:docPart w:val="F0C0AB61E7D84DBFB8B703607FD0C3E7"/>
        </w:placeholder>
      </w:sdtPr>
      <w:sdtEndPr/>
      <w:sdtContent>
        <w:p w:rsidR="00FE235B" w:rsidRPr="003C3A91" w:rsidRDefault="00FE235B" w:rsidP="00FE235B">
          <w:pPr>
            <w:pStyle w:val="CTVersion"/>
            <w:rPr>
              <w:rFonts w:asciiTheme="minorHAnsi" w:hAnsiTheme="minorHAnsi" w:cstheme="minorHAnsi"/>
            </w:rPr>
          </w:pPr>
          <w:r w:rsidRPr="003C3A91">
            <w:rPr>
              <w:rFonts w:asciiTheme="minorHAnsi" w:hAnsiTheme="minorHAnsi" w:cstheme="minorHAnsi"/>
            </w:rPr>
            <w:t xml:space="preserve">Version </w:t>
          </w:r>
          <w:r w:rsidR="00C63E14">
            <w:rPr>
              <w:rFonts w:asciiTheme="minorHAnsi" w:hAnsiTheme="minorHAnsi" w:cstheme="minorHAnsi"/>
            </w:rPr>
            <w:t>1.0</w:t>
          </w:r>
        </w:p>
      </w:sdtContent>
    </w:sdt>
    <w:p w:rsidR="00325D2D" w:rsidRPr="003C3A91" w:rsidRDefault="007713CF" w:rsidP="00FE235B">
      <w:pPr>
        <w:pStyle w:val="CTTitle"/>
        <w:rPr>
          <w:rFonts w:asciiTheme="minorHAnsi" w:hAnsiTheme="minorHAnsi" w:cstheme="minorHAnsi"/>
        </w:rPr>
      </w:pPr>
      <w:r w:rsidRPr="003C3A91">
        <w:rPr>
          <w:rFonts w:asciiTheme="minorHAnsi" w:hAnsiTheme="minorHAnsi" w:cstheme="minorHAnsi"/>
          <w:noProof/>
          <w:lang w:val="en-IN" w:eastAsia="en-IN"/>
        </w:rPr>
        <mc:AlternateContent>
          <mc:Choice Requires="wps">
            <w:drawing>
              <wp:anchor distT="0" distB="0" distL="114300" distR="114300" simplePos="0" relativeHeight="251668480" behindDoc="0" locked="0" layoutInCell="1" allowOverlap="1" wp14:anchorId="650FFAB5" wp14:editId="3111D350">
                <wp:simplePos x="0" y="0"/>
                <wp:positionH relativeFrom="column">
                  <wp:posOffset>-514350</wp:posOffset>
                </wp:positionH>
                <wp:positionV relativeFrom="paragraph">
                  <wp:posOffset>300355</wp:posOffset>
                </wp:positionV>
                <wp:extent cx="6686550" cy="0"/>
                <wp:effectExtent l="152400" t="152400" r="114300" b="152400"/>
                <wp:wrapNone/>
                <wp:docPr id="3" name="Straight Connector 3"/>
                <wp:cNvGraphicFramePr/>
                <a:graphic xmlns:a="http://schemas.openxmlformats.org/drawingml/2006/main">
                  <a:graphicData uri="http://schemas.microsoft.com/office/word/2010/wordprocessingShape">
                    <wps:wsp>
                      <wps:cNvCnPr/>
                      <wps:spPr>
                        <a:xfrm>
                          <a:off x="0" y="0"/>
                          <a:ext cx="66865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3.65pt" to="48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" strokecolor="#1f497d [3215]" strokeweight="3pt">
                <v:stroke endcap="round"/>
              </v:line>
            </w:pict>
          </mc:Fallback>
        </mc:AlternateContent>
      </w:r>
    </w:p>
    <w:p w:rsidR="00325D2D" w:rsidRPr="003C3A91" w:rsidRDefault="007713CF">
      <w:pPr>
        <w:rPr>
          <w:rFonts w:cstheme="minorHAnsi"/>
          <w:b/>
          <w:color w:val="1F497D" w:themeColor="text2"/>
          <w:sz w:val="64"/>
        </w:rPr>
      </w:pPr>
      <w:r w:rsidRPr="003C3A91">
        <w:rPr>
          <w:rFonts w:cstheme="minorHAnsi"/>
          <w:noProof/>
          <w:lang w:val="en-IN" w:eastAsia="en-IN"/>
        </w:rPr>
        <w:drawing>
          <wp:anchor distT="0" distB="0" distL="114300" distR="114300" simplePos="0" relativeHeight="251666432" behindDoc="0" locked="0" layoutInCell="1" allowOverlap="1" wp14:anchorId="13E46A93" wp14:editId="3CD939F5">
            <wp:simplePos x="0" y="0"/>
            <wp:positionH relativeFrom="column">
              <wp:posOffset>4074795</wp:posOffset>
            </wp:positionH>
            <wp:positionV relativeFrom="paragraph">
              <wp:posOffset>3489325</wp:posOffset>
            </wp:positionV>
            <wp:extent cx="2159635" cy="280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9635" cy="280670"/>
                    </a:xfrm>
                    <a:prstGeom prst="rect">
                      <a:avLst/>
                    </a:prstGeom>
                  </pic:spPr>
                </pic:pic>
              </a:graphicData>
            </a:graphic>
            <wp14:sizeRelH relativeFrom="page">
              <wp14:pctWidth>0</wp14:pctWidth>
            </wp14:sizeRelH>
            <wp14:sizeRelV relativeFrom="page">
              <wp14:pctHeight>0</wp14:pctHeight>
            </wp14:sizeRelV>
          </wp:anchor>
        </w:drawing>
      </w:r>
      <w:r w:rsidR="00325D2D" w:rsidRPr="003C3A91">
        <w:rPr>
          <w:rFonts w:cstheme="minorHAnsi"/>
        </w:rPr>
        <w:br w:type="page"/>
      </w:r>
    </w:p>
    <w:p w:rsidR="008D7EBE" w:rsidRPr="003C3A91" w:rsidRDefault="00A049ED" w:rsidP="00374AC6">
      <w:pPr>
        <w:pStyle w:val="CTHeading3NoTOC"/>
        <w:tabs>
          <w:tab w:val="left" w:pos="2355"/>
        </w:tabs>
        <w:rPr>
          <w:rFonts w:asciiTheme="minorHAnsi" w:hAnsiTheme="minorHAnsi"/>
        </w:rPr>
      </w:pPr>
      <w:bookmarkStart w:id="0" w:name="_Toc306119939"/>
      <w:r w:rsidRPr="003C3A91">
        <w:rPr>
          <w:rFonts w:asciiTheme="minorHAnsi" w:hAnsiTheme="minorHAnsi"/>
        </w:rPr>
        <w:lastRenderedPageBreak/>
        <w:t>Copyright</w:t>
      </w:r>
      <w:bookmarkEnd w:id="0"/>
      <w:r w:rsidR="00374AC6" w:rsidRPr="003C3A91">
        <w:rPr>
          <w:rFonts w:asciiTheme="minorHAnsi" w:hAnsiTheme="minorHAnsi"/>
        </w:rPr>
        <w:tab/>
      </w:r>
    </w:p>
    <w:p w:rsidR="00B64D58" w:rsidRPr="003C3A91" w:rsidRDefault="00B427D1" w:rsidP="00D8110C">
      <w:pPr>
        <w:pStyle w:val="CTCopyright"/>
      </w:pPr>
      <w:r w:rsidRPr="003C3A91">
        <w:t>This document is CitiusTech Internal and contains proprietary information, including trade secrets of CitiusTech. Neither the document nor any of the information contained in it may be reproduced or disclosed to any unauthorized person under any circumstances without the express written permission of CitiusTech.</w:t>
      </w:r>
    </w:p>
    <w:p w:rsidR="00A049ED" w:rsidRPr="003C3A91" w:rsidRDefault="00A049ED" w:rsidP="00CC0E47">
      <w:pPr>
        <w:pStyle w:val="CTHeading3NoTOC"/>
      </w:pPr>
      <w:bookmarkStart w:id="1" w:name="_Toc306119942"/>
      <w:r w:rsidRPr="003C3A91">
        <w:t>Revision History</w:t>
      </w:r>
      <w:bookmarkEnd w:id="1"/>
    </w:p>
    <w:tbl>
      <w:tblPr>
        <w:tblStyle w:val="CTStandardTableFormat"/>
        <w:tblW w:w="0" w:type="auto"/>
        <w:tblLook w:val="04A0" w:firstRow="1" w:lastRow="0" w:firstColumn="1" w:lastColumn="0" w:noHBand="0" w:noVBand="1"/>
      </w:tblPr>
      <w:tblGrid>
        <w:gridCol w:w="1188"/>
        <w:gridCol w:w="1260"/>
        <w:gridCol w:w="1260"/>
        <w:gridCol w:w="1260"/>
        <w:gridCol w:w="1260"/>
        <w:gridCol w:w="2736"/>
      </w:tblGrid>
      <w:tr w:rsidR="00C63E14" w:rsidRPr="00F53A17" w:rsidTr="009353D1">
        <w:trPr>
          <w:cnfStyle w:val="100000000000" w:firstRow="1" w:lastRow="0" w:firstColumn="0" w:lastColumn="0" w:oddVBand="0" w:evenVBand="0" w:oddHBand="0" w:evenHBand="0" w:firstRowFirstColumn="0" w:firstRowLastColumn="0" w:lastRowFirstColumn="0" w:lastRowLastColumn="0"/>
        </w:trPr>
        <w:tc>
          <w:tcPr>
            <w:tcW w:w="1188" w:type="dxa"/>
          </w:tcPr>
          <w:p w:rsidR="00C63E14" w:rsidRPr="00C352A1" w:rsidRDefault="00C63E14" w:rsidP="009353D1">
            <w:pPr>
              <w:pStyle w:val="CTTableHeading"/>
              <w:rPr>
                <w:rFonts w:cs="Calibri"/>
              </w:rPr>
            </w:pPr>
            <w:r w:rsidRPr="00C352A1">
              <w:rPr>
                <w:rFonts w:cs="Calibri"/>
              </w:rPr>
              <w:t>Document Version #</w:t>
            </w:r>
          </w:p>
        </w:tc>
        <w:tc>
          <w:tcPr>
            <w:tcW w:w="1260" w:type="dxa"/>
          </w:tcPr>
          <w:p w:rsidR="00C63E14" w:rsidRPr="00C352A1" w:rsidRDefault="00C63E14" w:rsidP="009353D1">
            <w:pPr>
              <w:pStyle w:val="CTTableHeading"/>
              <w:rPr>
                <w:rFonts w:cs="Calibri"/>
              </w:rPr>
            </w:pPr>
            <w:r w:rsidRPr="00C352A1">
              <w:rPr>
                <w:rFonts w:cs="Calibri"/>
              </w:rPr>
              <w:t>Revision Date</w:t>
            </w:r>
          </w:p>
        </w:tc>
        <w:tc>
          <w:tcPr>
            <w:tcW w:w="1260" w:type="dxa"/>
          </w:tcPr>
          <w:p w:rsidR="00C63E14" w:rsidRPr="00C352A1" w:rsidRDefault="00C63E14" w:rsidP="009353D1">
            <w:pPr>
              <w:pStyle w:val="CTTableHeading"/>
              <w:rPr>
                <w:rFonts w:cs="Calibri"/>
              </w:rPr>
            </w:pPr>
            <w:r w:rsidRPr="00C352A1">
              <w:rPr>
                <w:rFonts w:cs="Calibri"/>
              </w:rPr>
              <w:t>Prepared By</w:t>
            </w:r>
          </w:p>
        </w:tc>
        <w:tc>
          <w:tcPr>
            <w:tcW w:w="1260" w:type="dxa"/>
          </w:tcPr>
          <w:p w:rsidR="00C63E14" w:rsidRPr="00C352A1" w:rsidRDefault="00C63E14" w:rsidP="009353D1">
            <w:pPr>
              <w:pStyle w:val="CTTableHeading"/>
              <w:rPr>
                <w:rFonts w:cs="Calibri"/>
              </w:rPr>
            </w:pPr>
            <w:r w:rsidRPr="00C352A1">
              <w:rPr>
                <w:rFonts w:cs="Calibri"/>
              </w:rPr>
              <w:t>Approved By</w:t>
            </w:r>
          </w:p>
        </w:tc>
        <w:tc>
          <w:tcPr>
            <w:tcW w:w="1260" w:type="dxa"/>
          </w:tcPr>
          <w:p w:rsidR="00C63E14" w:rsidRPr="00C352A1" w:rsidRDefault="00C63E14" w:rsidP="009353D1">
            <w:pPr>
              <w:pStyle w:val="CTTableHeading"/>
              <w:rPr>
                <w:rFonts w:cs="Calibri"/>
              </w:rPr>
            </w:pPr>
            <w:r w:rsidRPr="00C352A1">
              <w:rPr>
                <w:rFonts w:cs="Calibri"/>
              </w:rPr>
              <w:t>Approval Date</w:t>
            </w:r>
          </w:p>
        </w:tc>
        <w:tc>
          <w:tcPr>
            <w:tcW w:w="2736" w:type="dxa"/>
          </w:tcPr>
          <w:p w:rsidR="00C63E14" w:rsidRPr="00C352A1" w:rsidRDefault="00C63E14" w:rsidP="009353D1">
            <w:pPr>
              <w:pStyle w:val="CTTableHeading"/>
              <w:rPr>
                <w:rFonts w:cs="Calibri"/>
              </w:rPr>
            </w:pPr>
            <w:r w:rsidRPr="00C352A1">
              <w:rPr>
                <w:rFonts w:cs="Calibri"/>
              </w:rPr>
              <w:t>Summary of Changes</w:t>
            </w:r>
          </w:p>
        </w:tc>
      </w:tr>
      <w:tr w:rsidR="00C63E14" w:rsidRPr="00F53A17" w:rsidTr="00087180">
        <w:trPr>
          <w:cnfStyle w:val="000000100000" w:firstRow="0" w:lastRow="0" w:firstColumn="0" w:lastColumn="0" w:oddVBand="0" w:evenVBand="0" w:oddHBand="1" w:evenHBand="0" w:firstRowFirstColumn="0" w:firstRowLastColumn="0" w:lastRowFirstColumn="0" w:lastRowLastColumn="0"/>
          <w:trHeight w:val="612"/>
        </w:trPr>
        <w:tc>
          <w:tcPr>
            <w:tcW w:w="1188" w:type="dxa"/>
          </w:tcPr>
          <w:p w:rsidR="00C63E14" w:rsidRPr="00C352A1" w:rsidRDefault="00C63E14" w:rsidP="00690EFE">
            <w:pPr>
              <w:pStyle w:val="CTTableText"/>
            </w:pPr>
            <w:r>
              <w:t>1.0</w:t>
            </w:r>
          </w:p>
        </w:tc>
        <w:tc>
          <w:tcPr>
            <w:tcW w:w="1260" w:type="dxa"/>
          </w:tcPr>
          <w:sdt>
            <w:sdtPr>
              <w:rPr>
                <w:rFonts w:cs="Calibri"/>
              </w:rPr>
              <w:id w:val="-845783062"/>
              <w:placeholder>
                <w:docPart w:val="269002C085394BE9ADAEE4C83DEB1ED5"/>
              </w:placeholder>
              <w:date w:fullDate="2016-06-07T00:00:00Z">
                <w:dateFormat w:val="dd-MM-yyyy"/>
                <w:lid w:val="en-IN"/>
                <w:storeMappedDataAs w:val="dateTime"/>
                <w:calendar w:val="gregorian"/>
              </w:date>
            </w:sdtPr>
            <w:sdtEndPr/>
            <w:sdtContent>
              <w:p w:rsidR="00C63E14" w:rsidRPr="00C352A1" w:rsidRDefault="00087180" w:rsidP="00690EFE">
                <w:pPr>
                  <w:pStyle w:val="CTTableText"/>
                  <w:rPr>
                    <w:rFonts w:cs="Calibri"/>
                  </w:rPr>
                </w:pPr>
                <w:r>
                  <w:rPr>
                    <w:rFonts w:cs="Calibri"/>
                    <w:lang w:val="en-IN"/>
                  </w:rPr>
                  <w:t>07-06-2016</w:t>
                </w:r>
              </w:p>
            </w:sdtContent>
          </w:sdt>
        </w:tc>
        <w:tc>
          <w:tcPr>
            <w:tcW w:w="1260" w:type="dxa"/>
          </w:tcPr>
          <w:p w:rsidR="00C63E14" w:rsidRPr="00C352A1" w:rsidRDefault="00087180" w:rsidP="00690EFE">
            <w:pPr>
              <w:pStyle w:val="CTTableText"/>
            </w:pPr>
            <w:r>
              <w:t>Rohit Lakde</w:t>
            </w:r>
          </w:p>
        </w:tc>
        <w:tc>
          <w:tcPr>
            <w:tcW w:w="1260" w:type="dxa"/>
          </w:tcPr>
          <w:p w:rsidR="00C63E14" w:rsidRPr="00C352A1" w:rsidRDefault="00C63E14" w:rsidP="00690EFE">
            <w:pPr>
              <w:pStyle w:val="CTTableText"/>
            </w:pPr>
          </w:p>
        </w:tc>
        <w:tc>
          <w:tcPr>
            <w:tcW w:w="1260" w:type="dxa"/>
          </w:tcPr>
          <w:sdt>
            <w:sdtPr>
              <w:rPr>
                <w:rFonts w:cs="Calibri"/>
                <w:lang w:val="en-IN"/>
              </w:rPr>
              <w:id w:val="-32195470"/>
              <w:placeholder>
                <w:docPart w:val="DD50137F208C411F9024F48B768A75EE"/>
              </w:placeholder>
              <w:date w:fullDate="2016-06-07T00:00:00Z">
                <w:dateFormat w:val="dd-MM-yyyy"/>
                <w:lid w:val="en-IN"/>
                <w:storeMappedDataAs w:val="dateTime"/>
                <w:calendar w:val="gregorian"/>
              </w:date>
            </w:sdtPr>
            <w:sdtEndPr/>
            <w:sdtContent>
              <w:p w:rsidR="00C63E14" w:rsidRPr="00C352A1" w:rsidRDefault="00F56E77" w:rsidP="00F56E77">
                <w:pPr>
                  <w:pStyle w:val="CTTableText"/>
                  <w:rPr>
                    <w:rFonts w:cs="Calibri"/>
                  </w:rPr>
                </w:pPr>
                <w:r>
                  <w:rPr>
                    <w:rFonts w:cs="Calibri"/>
                    <w:lang w:val="en-IN"/>
                  </w:rPr>
                  <w:t>07-06-2016</w:t>
                </w:r>
              </w:p>
            </w:sdtContent>
          </w:sdt>
        </w:tc>
        <w:tc>
          <w:tcPr>
            <w:tcW w:w="2736" w:type="dxa"/>
          </w:tcPr>
          <w:p w:rsidR="00C63E14" w:rsidRPr="00C352A1" w:rsidRDefault="00C63E14" w:rsidP="00690EFE">
            <w:pPr>
              <w:pStyle w:val="CTTableText"/>
            </w:pPr>
            <w:r w:rsidRPr="00C352A1">
              <w:t>First Version</w:t>
            </w:r>
          </w:p>
        </w:tc>
      </w:tr>
    </w:tbl>
    <w:p w:rsidR="00420FD8" w:rsidRDefault="00420FD8"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Pr="003C3A91" w:rsidRDefault="00087180" w:rsidP="0050043C">
      <w:pPr>
        <w:rPr>
          <w:rFonts w:asciiTheme="minorHAnsi" w:hAnsiTheme="minorHAnsi" w:cstheme="minorHAnsi"/>
        </w:rPr>
      </w:pPr>
    </w:p>
    <w:p w:rsidR="00D44336" w:rsidRDefault="00D44336"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Default="00087180" w:rsidP="0050043C">
      <w:pPr>
        <w:rPr>
          <w:rFonts w:asciiTheme="minorHAnsi" w:hAnsiTheme="minorHAnsi" w:cstheme="minorHAnsi"/>
        </w:rPr>
      </w:pPr>
    </w:p>
    <w:p w:rsidR="00087180" w:rsidRPr="003C3A91" w:rsidRDefault="00087180" w:rsidP="00087180">
      <w:pPr>
        <w:pStyle w:val="CTHeading2NoTOC"/>
      </w:pPr>
      <w:r w:rsidRPr="003C3A91">
        <w:lastRenderedPageBreak/>
        <w:t>Acronyms and Abbreviations</w:t>
      </w:r>
      <w:r>
        <w:t xml:space="preserve"> </w:t>
      </w:r>
    </w:p>
    <w:p w:rsidR="00087180" w:rsidRPr="003C3A91" w:rsidRDefault="00087180" w:rsidP="00087180">
      <w:pPr>
        <w:pStyle w:val="CTBodyText"/>
      </w:pPr>
      <w:r w:rsidRPr="003C3A91">
        <w:t>This section defines the acronyms and abbreviations used in the document.</w:t>
      </w:r>
    </w:p>
    <w:tbl>
      <w:tblPr>
        <w:tblStyle w:val="CTStandardTableFormat"/>
        <w:tblW w:w="0" w:type="auto"/>
        <w:tblLook w:val="04A0" w:firstRow="1" w:lastRow="0" w:firstColumn="1" w:lastColumn="0" w:noHBand="0" w:noVBand="1"/>
      </w:tblPr>
      <w:tblGrid>
        <w:gridCol w:w="1728"/>
        <w:gridCol w:w="7236"/>
      </w:tblGrid>
      <w:tr w:rsidR="00087180" w:rsidRPr="003C3A91" w:rsidTr="00DF1525">
        <w:trPr>
          <w:cnfStyle w:val="100000000000" w:firstRow="1" w:lastRow="0" w:firstColumn="0" w:lastColumn="0" w:oddVBand="0" w:evenVBand="0" w:oddHBand="0" w:evenHBand="0" w:firstRowFirstColumn="0" w:firstRowLastColumn="0" w:lastRowFirstColumn="0" w:lastRowLastColumn="0"/>
        </w:trPr>
        <w:tc>
          <w:tcPr>
            <w:tcW w:w="1728" w:type="dxa"/>
          </w:tcPr>
          <w:p w:rsidR="00087180" w:rsidRPr="003C3A91" w:rsidRDefault="00087180" w:rsidP="00DF1525">
            <w:pPr>
              <w:pStyle w:val="CTTableHeading"/>
            </w:pPr>
            <w:r w:rsidRPr="003C3A91">
              <w:t>Term</w:t>
            </w:r>
          </w:p>
        </w:tc>
        <w:tc>
          <w:tcPr>
            <w:tcW w:w="7236" w:type="dxa"/>
          </w:tcPr>
          <w:p w:rsidR="00087180" w:rsidRPr="003C3A91" w:rsidRDefault="00087180" w:rsidP="00DF1525">
            <w:pPr>
              <w:pStyle w:val="CTTableHeading"/>
            </w:pPr>
            <w:r w:rsidRPr="003C3A91">
              <w:t>Definition</w:t>
            </w:r>
          </w:p>
        </w:tc>
      </w:tr>
      <w:tr w:rsidR="00087180" w:rsidRPr="003C3A91" w:rsidTr="00DF1525">
        <w:trPr>
          <w:cnfStyle w:val="000000100000" w:firstRow="0" w:lastRow="0" w:firstColumn="0" w:lastColumn="0" w:oddVBand="0" w:evenVBand="0" w:oddHBand="1" w:evenHBand="0" w:firstRowFirstColumn="0" w:firstRowLastColumn="0" w:lastRowFirstColumn="0" w:lastRowLastColumn="0"/>
        </w:trPr>
        <w:tc>
          <w:tcPr>
            <w:tcW w:w="1728" w:type="dxa"/>
          </w:tcPr>
          <w:p w:rsidR="00087180" w:rsidRPr="003C3A91" w:rsidRDefault="00087180" w:rsidP="00DF1525">
            <w:pPr>
              <w:pStyle w:val="CTTableText"/>
            </w:pPr>
            <w:r>
              <w:t>Hibernate mode</w:t>
            </w:r>
          </w:p>
        </w:tc>
        <w:tc>
          <w:tcPr>
            <w:tcW w:w="7236" w:type="dxa"/>
          </w:tcPr>
          <w:p w:rsidR="00087180" w:rsidRPr="00690EFE" w:rsidRDefault="00087180" w:rsidP="00DF1525">
            <w:pPr>
              <w:pStyle w:val="CTTableText"/>
            </w:pPr>
            <w:r w:rsidRPr="00690EFE">
              <w:t xml:space="preserve">Hibernate is power-saving mode in Windows which uses the least amount of power. </w:t>
            </w:r>
            <w:r>
              <w:t>It</w:t>
            </w:r>
            <w:r w:rsidRPr="00690EFE">
              <w:t xml:space="preserve"> puts your open documents and programs on your hard disk, and then turns off your computer and when you start PC again it resumes the applications and work items.</w:t>
            </w:r>
          </w:p>
        </w:tc>
      </w:tr>
      <w:tr w:rsidR="00087180" w:rsidRPr="003C3A91" w:rsidTr="00DF1525">
        <w:trPr>
          <w:cnfStyle w:val="000000010000" w:firstRow="0" w:lastRow="0" w:firstColumn="0" w:lastColumn="0" w:oddVBand="0" w:evenVBand="0" w:oddHBand="0" w:evenHBand="1" w:firstRowFirstColumn="0" w:firstRowLastColumn="0" w:lastRowFirstColumn="0" w:lastRowLastColumn="0"/>
        </w:trPr>
        <w:tc>
          <w:tcPr>
            <w:tcW w:w="1728" w:type="dxa"/>
          </w:tcPr>
          <w:p w:rsidR="00087180" w:rsidRPr="003C3A91" w:rsidRDefault="00087180" w:rsidP="00DF1525">
            <w:pPr>
              <w:pStyle w:val="CTTableText"/>
            </w:pPr>
            <w:r>
              <w:t>kWh</w:t>
            </w:r>
          </w:p>
        </w:tc>
        <w:tc>
          <w:tcPr>
            <w:tcW w:w="7236" w:type="dxa"/>
          </w:tcPr>
          <w:p w:rsidR="00087180" w:rsidRPr="003C3A91" w:rsidRDefault="00087180" w:rsidP="00DF1525">
            <w:pPr>
              <w:pStyle w:val="CTTableText"/>
            </w:pPr>
            <w:r>
              <w:t>Kilowatt hour</w:t>
            </w:r>
          </w:p>
        </w:tc>
      </w:tr>
      <w:tr w:rsidR="00087180" w:rsidRPr="003C3A91" w:rsidTr="00DF1525">
        <w:trPr>
          <w:cnfStyle w:val="000000100000" w:firstRow="0" w:lastRow="0" w:firstColumn="0" w:lastColumn="0" w:oddVBand="0" w:evenVBand="0" w:oddHBand="1" w:evenHBand="0" w:firstRowFirstColumn="0" w:firstRowLastColumn="0" w:lastRowFirstColumn="0" w:lastRowLastColumn="0"/>
        </w:trPr>
        <w:tc>
          <w:tcPr>
            <w:tcW w:w="1728" w:type="dxa"/>
          </w:tcPr>
          <w:p w:rsidR="00087180" w:rsidRPr="003C3A91" w:rsidRDefault="00087180" w:rsidP="00DF1525">
            <w:pPr>
              <w:pStyle w:val="CTTableText"/>
            </w:pPr>
            <w:r>
              <w:t>VPN</w:t>
            </w:r>
          </w:p>
        </w:tc>
        <w:tc>
          <w:tcPr>
            <w:tcW w:w="7236" w:type="dxa"/>
          </w:tcPr>
          <w:p w:rsidR="00087180" w:rsidRPr="003C3A91" w:rsidRDefault="00087180" w:rsidP="00DF1525">
            <w:pPr>
              <w:pStyle w:val="CTTableText"/>
            </w:pPr>
            <w:r>
              <w:t>Virtual Private Network</w:t>
            </w:r>
          </w:p>
        </w:tc>
      </w:tr>
      <w:tr w:rsidR="00087180" w:rsidRPr="003C3A91" w:rsidTr="00DF1525">
        <w:trPr>
          <w:cnfStyle w:val="000000010000" w:firstRow="0" w:lastRow="0" w:firstColumn="0" w:lastColumn="0" w:oddVBand="0" w:evenVBand="0" w:oddHBand="0" w:evenHBand="1" w:firstRowFirstColumn="0" w:firstRowLastColumn="0" w:lastRowFirstColumn="0" w:lastRowLastColumn="0"/>
        </w:trPr>
        <w:tc>
          <w:tcPr>
            <w:tcW w:w="1728" w:type="dxa"/>
          </w:tcPr>
          <w:p w:rsidR="00087180" w:rsidRPr="003C3A91" w:rsidRDefault="00087180" w:rsidP="00DF1525">
            <w:pPr>
              <w:pStyle w:val="CTTableText"/>
            </w:pPr>
            <w:r>
              <w:t>IP address</w:t>
            </w:r>
          </w:p>
        </w:tc>
        <w:tc>
          <w:tcPr>
            <w:tcW w:w="7236" w:type="dxa"/>
          </w:tcPr>
          <w:p w:rsidR="00087180" w:rsidRPr="003C3A91" w:rsidRDefault="00087180" w:rsidP="00DF1525">
            <w:pPr>
              <w:pStyle w:val="CTTableText"/>
            </w:pPr>
            <w:r>
              <w:t>Internet Protocol address</w:t>
            </w:r>
          </w:p>
        </w:tc>
      </w:tr>
    </w:tbl>
    <w:p w:rsidR="00087180" w:rsidRPr="003C3A91" w:rsidRDefault="00087180" w:rsidP="0050043C">
      <w:pPr>
        <w:rPr>
          <w:rFonts w:asciiTheme="minorHAnsi" w:hAnsiTheme="minorHAnsi" w:cstheme="minorHAnsi"/>
        </w:rPr>
      </w:pPr>
    </w:p>
    <w:p w:rsidR="00D44336" w:rsidRPr="003C3A91" w:rsidRDefault="00D44336" w:rsidP="00D44336"/>
    <w:p w:rsidR="00D44336" w:rsidRPr="003C3A91" w:rsidRDefault="00D44336" w:rsidP="00D44336"/>
    <w:p w:rsidR="00D44336" w:rsidRPr="003C3A91" w:rsidRDefault="00D44336" w:rsidP="00D44336"/>
    <w:p w:rsidR="00D44336" w:rsidRPr="003C3A91" w:rsidRDefault="00D44336" w:rsidP="00D44336"/>
    <w:p w:rsidR="00D44336" w:rsidRPr="003C3A91" w:rsidRDefault="00D44336" w:rsidP="00D44336"/>
    <w:p w:rsidR="00D44336" w:rsidRPr="003C3A91" w:rsidRDefault="00D44336" w:rsidP="00D44336"/>
    <w:p w:rsidR="00D44336" w:rsidRPr="003C3A91" w:rsidRDefault="00D44336" w:rsidP="00D44336"/>
    <w:p w:rsidR="0050043C" w:rsidRPr="003C3A91" w:rsidRDefault="00D44336" w:rsidP="00D44336">
      <w:pPr>
        <w:tabs>
          <w:tab w:val="left" w:pos="2685"/>
        </w:tabs>
      </w:pPr>
      <w:r w:rsidRPr="003C3A91">
        <w:tab/>
      </w:r>
    </w:p>
    <w:p w:rsidR="00AE4364" w:rsidRPr="003C3A91" w:rsidRDefault="00AE4364" w:rsidP="00AE4364">
      <w:pPr>
        <w:pStyle w:val="CTTOCHeading"/>
      </w:pPr>
      <w:bookmarkStart w:id="2" w:name="_Toc306119945"/>
      <w:r w:rsidRPr="003C3A91">
        <w:lastRenderedPageBreak/>
        <w:t>Contents</w:t>
      </w:r>
      <w:bookmarkEnd w:id="2"/>
    </w:p>
    <w:p w:rsidR="00AE4364" w:rsidRPr="003C3A91" w:rsidRDefault="00AE4364" w:rsidP="00AE4364">
      <w:pPr>
        <w:pStyle w:val="TOC1"/>
        <w:tabs>
          <w:tab w:val="left" w:pos="440"/>
          <w:tab w:val="right" w:leader="dot" w:pos="9016"/>
        </w:tabs>
        <w:rPr>
          <w:rFonts w:asciiTheme="minorHAnsi" w:eastAsiaTheme="minorEastAsia" w:hAnsiTheme="minorHAnsi" w:cstheme="minorBidi"/>
          <w:b w:val="0"/>
          <w:bCs w:val="0"/>
          <w:caps w:val="0"/>
          <w:color w:val="auto"/>
        </w:rPr>
      </w:pPr>
      <w:r w:rsidRPr="003C3A91">
        <w:rPr>
          <w:rFonts w:asciiTheme="minorHAnsi" w:hAnsiTheme="minorHAnsi"/>
          <w:b w:val="0"/>
          <w:bCs w:val="0"/>
          <w:caps w:val="0"/>
          <w:color w:val="000000"/>
          <w:sz w:val="20"/>
        </w:rPr>
        <w:fldChar w:fldCharType="begin"/>
      </w:r>
      <w:r w:rsidRPr="003C3A91">
        <w:rPr>
          <w:rFonts w:asciiTheme="minorHAnsi" w:hAnsiTheme="minorHAnsi"/>
          <w:b w:val="0"/>
          <w:bCs w:val="0"/>
          <w:caps w:val="0"/>
          <w:color w:val="000000"/>
          <w:sz w:val="20"/>
        </w:rPr>
        <w:instrText xml:space="preserve"> TOC \o "1-1" \h \z \t "Heading 2,2,Heading 3,3,Heading 4,4,Heading 5,5,CT_Heading 2,2,CT_Heading 3,3,CT_Heading 4,4,CT_Heading 5,5" </w:instrText>
      </w:r>
      <w:r w:rsidRPr="003C3A91">
        <w:rPr>
          <w:rFonts w:asciiTheme="minorHAnsi" w:hAnsiTheme="minorHAnsi"/>
          <w:b w:val="0"/>
          <w:bCs w:val="0"/>
          <w:caps w:val="0"/>
          <w:color w:val="000000"/>
          <w:sz w:val="20"/>
        </w:rPr>
        <w:fldChar w:fldCharType="separate"/>
      </w:r>
      <w:hyperlink w:anchor="_Toc395630169" w:history="1">
        <w:r w:rsidRPr="003C3A91">
          <w:rPr>
            <w:rStyle w:val="Hyperlink"/>
          </w:rPr>
          <w:t>1</w:t>
        </w:r>
        <w:r w:rsidRPr="003C3A91">
          <w:rPr>
            <w:rFonts w:asciiTheme="minorHAnsi" w:eastAsiaTheme="minorEastAsia" w:hAnsiTheme="minorHAnsi" w:cstheme="minorBidi"/>
            <w:b w:val="0"/>
            <w:bCs w:val="0"/>
            <w:caps w:val="0"/>
            <w:color w:val="auto"/>
          </w:rPr>
          <w:tab/>
        </w:r>
        <w:r>
          <w:rPr>
            <w:rStyle w:val="Hyperlink"/>
          </w:rPr>
          <w:t>Introduction</w:t>
        </w:r>
        <w:r w:rsidRPr="003C3A91">
          <w:rPr>
            <w:webHidden/>
          </w:rPr>
          <w:tab/>
        </w:r>
        <w:r w:rsidR="00057EB1">
          <w:rPr>
            <w:webHidden/>
          </w:rPr>
          <w:t>5</w:t>
        </w:r>
      </w:hyperlink>
    </w:p>
    <w:p w:rsidR="00AE4364" w:rsidRDefault="00984DCC" w:rsidP="00AE4364">
      <w:pPr>
        <w:pStyle w:val="TOC2"/>
        <w:tabs>
          <w:tab w:val="left" w:pos="880"/>
          <w:tab w:val="right" w:leader="dot" w:pos="9016"/>
        </w:tabs>
      </w:pPr>
      <w:hyperlink w:anchor="_Toc395630170" w:history="1">
        <w:r w:rsidR="00AE4364" w:rsidRPr="003C3A91">
          <w:rPr>
            <w:rStyle w:val="Hyperlink"/>
          </w:rPr>
          <w:t>1.1</w:t>
        </w:r>
        <w:r w:rsidR="00AE4364" w:rsidRPr="003C3A91">
          <w:rPr>
            <w:rFonts w:asciiTheme="minorHAnsi" w:eastAsiaTheme="minorEastAsia" w:hAnsiTheme="minorHAnsi" w:cstheme="minorBidi"/>
            <w:smallCaps w:val="0"/>
            <w:color w:val="auto"/>
            <w:sz w:val="22"/>
          </w:rPr>
          <w:tab/>
        </w:r>
        <w:r w:rsidR="00AE4364">
          <w:rPr>
            <w:rStyle w:val="Hyperlink"/>
          </w:rPr>
          <w:t>Why we need it?</w:t>
        </w:r>
        <w:r w:rsidR="00AE4364" w:rsidRPr="003C3A91">
          <w:rPr>
            <w:webHidden/>
          </w:rPr>
          <w:tab/>
        </w:r>
        <w:r w:rsidR="00057EB1">
          <w:rPr>
            <w:webHidden/>
          </w:rPr>
          <w:t>5</w:t>
        </w:r>
      </w:hyperlink>
    </w:p>
    <w:p w:rsidR="00AE4364" w:rsidRPr="00D82C5D" w:rsidRDefault="00984DCC" w:rsidP="00AE4364">
      <w:pPr>
        <w:pStyle w:val="TOC2"/>
        <w:tabs>
          <w:tab w:val="left" w:pos="880"/>
          <w:tab w:val="right" w:leader="dot" w:pos="9016"/>
        </w:tabs>
        <w:rPr>
          <w:rFonts w:asciiTheme="minorHAnsi" w:eastAsiaTheme="minorEastAsia" w:hAnsiTheme="minorHAnsi" w:cstheme="minorBidi"/>
          <w:smallCaps w:val="0"/>
          <w:color w:val="auto"/>
          <w:sz w:val="22"/>
        </w:rPr>
      </w:pPr>
      <w:hyperlink w:anchor="_Toc395630170" w:history="1">
        <w:r w:rsidR="00AE4364">
          <w:rPr>
            <w:rStyle w:val="Hyperlink"/>
          </w:rPr>
          <w:t>1.2</w:t>
        </w:r>
        <w:r w:rsidR="00AE4364" w:rsidRPr="003C3A91">
          <w:rPr>
            <w:rFonts w:asciiTheme="minorHAnsi" w:eastAsiaTheme="minorEastAsia" w:hAnsiTheme="minorHAnsi" w:cstheme="minorBidi"/>
            <w:smallCaps w:val="0"/>
            <w:color w:val="auto"/>
            <w:sz w:val="22"/>
          </w:rPr>
          <w:tab/>
        </w:r>
        <w:r w:rsidR="00AE4364">
          <w:rPr>
            <w:rStyle w:val="Hyperlink"/>
          </w:rPr>
          <w:t>what it is?</w:t>
        </w:r>
        <w:r w:rsidR="00AE4364" w:rsidRPr="003C3A91">
          <w:rPr>
            <w:webHidden/>
          </w:rPr>
          <w:tab/>
        </w:r>
        <w:r w:rsidR="00057EB1">
          <w:rPr>
            <w:webHidden/>
          </w:rPr>
          <w:t>5</w:t>
        </w:r>
      </w:hyperlink>
    </w:p>
    <w:p w:rsidR="00AE4364" w:rsidRDefault="00984DCC" w:rsidP="00AE4364">
      <w:pPr>
        <w:pStyle w:val="TOC3"/>
        <w:tabs>
          <w:tab w:val="left" w:pos="1320"/>
          <w:tab w:val="right" w:leader="dot" w:pos="9016"/>
        </w:tabs>
      </w:pPr>
      <w:hyperlink w:anchor="_Toc395630171" w:history="1">
        <w:r w:rsidR="00AE4364">
          <w:rPr>
            <w:rStyle w:val="Hyperlink"/>
          </w:rPr>
          <w:t>1.2</w:t>
        </w:r>
        <w:r w:rsidR="00AE4364" w:rsidRPr="003C3A91">
          <w:rPr>
            <w:rStyle w:val="Hyperlink"/>
          </w:rPr>
          <w:t>.1</w:t>
        </w:r>
        <w:r w:rsidR="00AE4364" w:rsidRPr="003C3A91">
          <w:rPr>
            <w:rFonts w:asciiTheme="minorHAnsi" w:eastAsiaTheme="minorEastAsia" w:hAnsiTheme="minorHAnsi" w:cstheme="minorBidi"/>
            <w:i w:val="0"/>
            <w:iCs w:val="0"/>
            <w:color w:val="auto"/>
            <w:sz w:val="22"/>
          </w:rPr>
          <w:tab/>
        </w:r>
        <w:r w:rsidR="00AE4364">
          <w:rPr>
            <w:rStyle w:val="Hyperlink"/>
          </w:rPr>
          <w:t>Some scenarios</w:t>
        </w:r>
        <w:r w:rsidR="00AE4364" w:rsidRPr="003C3A91">
          <w:rPr>
            <w:webHidden/>
          </w:rPr>
          <w:tab/>
        </w:r>
        <w:r w:rsidR="00057EB1">
          <w:rPr>
            <w:webHidden/>
          </w:rPr>
          <w:t>5</w:t>
        </w:r>
      </w:hyperlink>
    </w:p>
    <w:p w:rsidR="00AE4364" w:rsidRDefault="00984DCC" w:rsidP="00AE4364">
      <w:pPr>
        <w:pStyle w:val="TOC2"/>
        <w:tabs>
          <w:tab w:val="left" w:pos="880"/>
          <w:tab w:val="right" w:leader="dot" w:pos="9016"/>
        </w:tabs>
      </w:pPr>
      <w:hyperlink w:anchor="_Toc395630170" w:history="1">
        <w:r w:rsidR="00AE4364" w:rsidRPr="00E87FEC">
          <w:rPr>
            <w:rStyle w:val="Hyperlink"/>
          </w:rPr>
          <w:t>1.3</w:t>
        </w:r>
        <w:r w:rsidR="00AE4364" w:rsidRPr="00E87FEC">
          <w:rPr>
            <w:rStyle w:val="Hyperlink"/>
            <w:rFonts w:asciiTheme="minorHAnsi" w:eastAsiaTheme="minorEastAsia" w:hAnsiTheme="minorHAnsi" w:cstheme="minorBidi"/>
            <w:smallCaps w:val="0"/>
          </w:rPr>
          <w:tab/>
        </w:r>
        <w:r w:rsidR="00E87FEC" w:rsidRPr="00E87FEC">
          <w:rPr>
            <w:rStyle w:val="Hyperlink"/>
          </w:rPr>
          <w:t>pre</w:t>
        </w:r>
        <w:r w:rsidR="00E87FEC">
          <w:rPr>
            <w:rStyle w:val="Hyperlink"/>
          </w:rPr>
          <w:t>-Requisites</w:t>
        </w:r>
        <w:r w:rsidR="00AE4364" w:rsidRPr="00E87FEC">
          <w:rPr>
            <w:rStyle w:val="Hyperlink"/>
            <w:rFonts w:ascii="Segoe UI" w:hAnsi="Segoe UI"/>
            <w:webHidden/>
            <w:sz w:val="20"/>
          </w:rPr>
          <w:tab/>
        </w:r>
        <w:r w:rsidR="00057EB1" w:rsidRPr="00E87FEC">
          <w:rPr>
            <w:rStyle w:val="Hyperlink"/>
            <w:rFonts w:ascii="Segoe UI" w:hAnsi="Segoe UI"/>
            <w:webHidden/>
            <w:sz w:val="20"/>
          </w:rPr>
          <w:t>6</w:t>
        </w:r>
      </w:hyperlink>
    </w:p>
    <w:p w:rsidR="00AE4364" w:rsidRPr="00D82C5D" w:rsidRDefault="00984DCC" w:rsidP="00AE4364">
      <w:pPr>
        <w:pStyle w:val="TOC2"/>
        <w:tabs>
          <w:tab w:val="left" w:pos="880"/>
          <w:tab w:val="right" w:leader="dot" w:pos="9016"/>
        </w:tabs>
        <w:rPr>
          <w:rFonts w:asciiTheme="minorHAnsi" w:eastAsiaTheme="minorEastAsia" w:hAnsiTheme="minorHAnsi" w:cstheme="minorBidi"/>
          <w:smallCaps w:val="0"/>
          <w:color w:val="auto"/>
          <w:sz w:val="22"/>
        </w:rPr>
      </w:pPr>
      <w:hyperlink w:anchor="_Toc395630170" w:history="1">
        <w:r w:rsidR="00AE4364">
          <w:rPr>
            <w:rStyle w:val="Hyperlink"/>
          </w:rPr>
          <w:t>1.4</w:t>
        </w:r>
        <w:r w:rsidR="00AE4364" w:rsidRPr="003C3A91">
          <w:rPr>
            <w:rFonts w:asciiTheme="minorHAnsi" w:eastAsiaTheme="minorEastAsia" w:hAnsiTheme="minorHAnsi" w:cstheme="minorBidi"/>
            <w:smallCaps w:val="0"/>
            <w:color w:val="auto"/>
            <w:sz w:val="22"/>
          </w:rPr>
          <w:tab/>
        </w:r>
        <w:r w:rsidR="00AE4364">
          <w:rPr>
            <w:rStyle w:val="Hyperlink"/>
          </w:rPr>
          <w:t>when it runs?</w:t>
        </w:r>
        <w:r w:rsidR="00AE4364" w:rsidRPr="003C3A91">
          <w:rPr>
            <w:webHidden/>
          </w:rPr>
          <w:tab/>
        </w:r>
        <w:r w:rsidR="00057EB1">
          <w:rPr>
            <w:webHidden/>
          </w:rPr>
          <w:t>6</w:t>
        </w:r>
      </w:hyperlink>
    </w:p>
    <w:p w:rsidR="00AE4364" w:rsidRDefault="00984DCC" w:rsidP="00AE4364">
      <w:pPr>
        <w:pStyle w:val="TOC1"/>
        <w:tabs>
          <w:tab w:val="left" w:pos="440"/>
          <w:tab w:val="right" w:leader="dot" w:pos="9016"/>
        </w:tabs>
      </w:pPr>
      <w:hyperlink w:anchor="_Toc395630175" w:history="1">
        <w:r w:rsidR="00AE4364" w:rsidRPr="003C3A91">
          <w:rPr>
            <w:rStyle w:val="Hyperlink"/>
          </w:rPr>
          <w:t>2</w:t>
        </w:r>
        <w:r w:rsidR="00AE4364" w:rsidRPr="003C3A91">
          <w:rPr>
            <w:rFonts w:asciiTheme="minorHAnsi" w:eastAsiaTheme="minorEastAsia" w:hAnsiTheme="minorHAnsi" w:cstheme="minorBidi"/>
            <w:b w:val="0"/>
            <w:bCs w:val="0"/>
            <w:caps w:val="0"/>
            <w:color w:val="auto"/>
          </w:rPr>
          <w:tab/>
        </w:r>
        <w:r w:rsidR="00AE4364">
          <w:rPr>
            <w:rStyle w:val="Hyperlink"/>
          </w:rPr>
          <w:t>Advantages</w:t>
        </w:r>
        <w:r w:rsidR="00AE4364" w:rsidRPr="003C3A91">
          <w:rPr>
            <w:webHidden/>
          </w:rPr>
          <w:tab/>
        </w:r>
        <w:r w:rsidR="00057EB1">
          <w:rPr>
            <w:webHidden/>
          </w:rPr>
          <w:t>7</w:t>
        </w:r>
      </w:hyperlink>
    </w:p>
    <w:p w:rsidR="00AE4364" w:rsidRDefault="00984DCC" w:rsidP="00AE4364">
      <w:pPr>
        <w:pStyle w:val="TOC1"/>
        <w:tabs>
          <w:tab w:val="left" w:pos="440"/>
          <w:tab w:val="right" w:leader="dot" w:pos="9016"/>
        </w:tabs>
      </w:pPr>
      <w:hyperlink w:anchor="_Toc395630175" w:history="1">
        <w:r w:rsidR="00AE4364">
          <w:rPr>
            <w:rStyle w:val="Hyperlink"/>
          </w:rPr>
          <w:t>3</w:t>
        </w:r>
        <w:r w:rsidR="00AE4364" w:rsidRPr="003C3A91">
          <w:rPr>
            <w:rFonts w:asciiTheme="minorHAnsi" w:eastAsiaTheme="minorEastAsia" w:hAnsiTheme="minorHAnsi" w:cstheme="minorBidi"/>
            <w:b w:val="0"/>
            <w:bCs w:val="0"/>
            <w:caps w:val="0"/>
            <w:color w:val="auto"/>
          </w:rPr>
          <w:tab/>
        </w:r>
        <w:r w:rsidR="00AE4364" w:rsidRPr="00D82C5D">
          <w:rPr>
            <w:rFonts w:asciiTheme="minorHAnsi" w:eastAsiaTheme="minorEastAsia" w:hAnsiTheme="minorHAnsi" w:cstheme="minorBidi"/>
            <w:bCs w:val="0"/>
            <w:caps w:val="0"/>
            <w:color w:val="auto"/>
          </w:rPr>
          <w:t>DIS</w:t>
        </w:r>
        <w:r w:rsidR="00AE4364" w:rsidRPr="00D82C5D">
          <w:rPr>
            <w:rStyle w:val="Hyperlink"/>
          </w:rPr>
          <w:t>Ad</w:t>
        </w:r>
        <w:r w:rsidR="00AE4364">
          <w:rPr>
            <w:rStyle w:val="Hyperlink"/>
          </w:rPr>
          <w:t>vantages</w:t>
        </w:r>
        <w:r w:rsidR="00AE4364" w:rsidRPr="003C3A91">
          <w:rPr>
            <w:webHidden/>
          </w:rPr>
          <w:tab/>
        </w:r>
        <w:r w:rsidR="00057EB1">
          <w:rPr>
            <w:webHidden/>
          </w:rPr>
          <w:t>8</w:t>
        </w:r>
      </w:hyperlink>
    </w:p>
    <w:p w:rsidR="00AE4364" w:rsidRPr="00D82C5D" w:rsidRDefault="00AE4364" w:rsidP="00AE4364">
      <w:pPr>
        <w:ind w:left="0"/>
      </w:pPr>
    </w:p>
    <w:p w:rsidR="00AE4364" w:rsidRPr="00D82C5D" w:rsidRDefault="00AE4364" w:rsidP="00AE4364">
      <w:pPr>
        <w:ind w:left="0"/>
      </w:pPr>
    </w:p>
    <w:p w:rsidR="00BB0E69" w:rsidRPr="003C3A91" w:rsidRDefault="00AE4364" w:rsidP="00AE4364">
      <w:pPr>
        <w:ind w:left="0"/>
        <w:rPr>
          <w:rFonts w:asciiTheme="minorHAnsi" w:hAnsiTheme="minorHAnsi" w:cstheme="minorHAnsi"/>
        </w:rPr>
      </w:pPr>
      <w:r w:rsidRPr="003C3A91">
        <w:rPr>
          <w:rFonts w:asciiTheme="minorHAnsi" w:hAnsiTheme="minorHAnsi" w:cstheme="minorHAnsi"/>
          <w:b/>
          <w:bCs/>
          <w:caps/>
          <w:color w:val="000000"/>
          <w:sz w:val="20"/>
        </w:rPr>
        <w:fldChar w:fldCharType="end"/>
      </w:r>
    </w:p>
    <w:p w:rsidR="008B30A2" w:rsidRPr="003C3A91" w:rsidRDefault="008B30A2" w:rsidP="008B30A2"/>
    <w:p w:rsidR="0068502A" w:rsidRPr="003C3A91" w:rsidRDefault="0068502A" w:rsidP="0068502A"/>
    <w:p w:rsidR="0050043C" w:rsidRDefault="00D85D54" w:rsidP="00C83D1E">
      <w:pPr>
        <w:pStyle w:val="Heading1"/>
      </w:pPr>
      <w:r>
        <w:lastRenderedPageBreak/>
        <w:t>Introduction</w:t>
      </w:r>
    </w:p>
    <w:p w:rsidR="0018174C" w:rsidRPr="003C3A91" w:rsidRDefault="009D67DE" w:rsidP="00883ADB">
      <w:pPr>
        <w:pStyle w:val="CTBodyText"/>
        <w:ind w:left="850"/>
        <w:jc w:val="both"/>
      </w:pPr>
      <w:bookmarkStart w:id="3" w:name="_Toc320528791"/>
      <w:bookmarkStart w:id="4" w:name="_Toc333852178"/>
      <w:r>
        <w:t xml:space="preserve">Electricity is one of the most important blessings that science has given to mankind. It has also become a part of modern life and one cannot think of a world without it so we need to save electricity, </w:t>
      </w:r>
      <w:r w:rsidR="00644860">
        <w:t xml:space="preserve">but idea of saving electricity completely varies between </w:t>
      </w:r>
      <w:r>
        <w:t>different sectors like home, industries, companies etc</w:t>
      </w:r>
      <w:r w:rsidR="00644860">
        <w:t>. Save electricit</w:t>
      </w:r>
      <w:r>
        <w:t>y utility covers one way</w:t>
      </w:r>
      <w:r w:rsidR="00644860">
        <w:t xml:space="preserve"> where we can save majority of the electricity</w:t>
      </w:r>
      <w:r>
        <w:t xml:space="preserve"> in companies</w:t>
      </w:r>
      <w:r w:rsidR="00644860">
        <w:t>.</w:t>
      </w:r>
      <w:r w:rsidR="00644860" w:rsidRPr="00644860">
        <w:t xml:space="preserve"> </w:t>
      </w:r>
      <w:r w:rsidR="00644860">
        <w:t>Many</w:t>
      </w:r>
      <w:r>
        <w:t xml:space="preserve"> </w:t>
      </w:r>
      <w:r w:rsidR="00644860">
        <w:t>employees</w:t>
      </w:r>
      <w:r w:rsidR="00644860" w:rsidRPr="00644860">
        <w:t xml:space="preserve"> leaves office with</w:t>
      </w:r>
      <w:r w:rsidR="00644860">
        <w:t>out switching off their PC's, this</w:t>
      </w:r>
      <w:r w:rsidR="00644860" w:rsidRPr="00644860">
        <w:t xml:space="preserve"> utility will trace such PC's and can hibernate those</w:t>
      </w:r>
      <w:r w:rsidR="00644860">
        <w:t>,</w:t>
      </w:r>
      <w:r w:rsidR="00644860" w:rsidRPr="00644860">
        <w:t xml:space="preserve"> which will be useful to accomplish our objective of Environmental Management System(EMS) that is “to reduce per capita electricity consumption by 1% annually".</w:t>
      </w:r>
    </w:p>
    <w:bookmarkEnd w:id="3"/>
    <w:bookmarkEnd w:id="4"/>
    <w:p w:rsidR="00644860" w:rsidRPr="00644860" w:rsidRDefault="00644860" w:rsidP="00644860">
      <w:pPr>
        <w:pStyle w:val="Heading2"/>
      </w:pPr>
      <w:r>
        <w:t>Why we need it</w:t>
      </w:r>
      <w:r w:rsidR="002D6DDB">
        <w:t>?</w:t>
      </w:r>
    </w:p>
    <w:p w:rsidR="002D6DDB" w:rsidRPr="002D6DDB" w:rsidRDefault="00883ADB" w:rsidP="002D6DDB">
      <w:pPr>
        <w:pStyle w:val="ListParagraph"/>
        <w:spacing w:after="0"/>
      </w:pPr>
      <w:r>
        <w:t xml:space="preserve">  </w:t>
      </w:r>
      <w:r w:rsidR="002D6DDB" w:rsidRPr="002D6DDB">
        <w:t>If you take a look at below figures then you will get why it is important:</w:t>
      </w:r>
    </w:p>
    <w:p w:rsidR="002D6DDB" w:rsidRPr="002D6DDB" w:rsidRDefault="002D6DDB" w:rsidP="002D6DDB">
      <w:pPr>
        <w:rPr>
          <w:i/>
          <w:u w:val="single"/>
        </w:rPr>
      </w:pPr>
    </w:p>
    <w:p w:rsidR="002D6DDB" w:rsidRPr="002D6DDB" w:rsidRDefault="002D6DDB" w:rsidP="00883ADB">
      <w:pPr>
        <w:ind w:firstLine="144"/>
        <w:rPr>
          <w:i/>
          <w:u w:val="single"/>
        </w:rPr>
      </w:pPr>
      <w:r w:rsidRPr="002D6DDB">
        <w:rPr>
          <w:i/>
          <w:u w:val="single"/>
        </w:rPr>
        <w:t>Wasted Energy cost of a Desktop CPU (Dell OptiPlex)</w:t>
      </w:r>
    </w:p>
    <w:p w:rsidR="002D6DDB" w:rsidRPr="002D6DDB" w:rsidRDefault="002D6DDB" w:rsidP="002D6DDB">
      <w:pPr>
        <w:pStyle w:val="ListParagraph"/>
        <w:numPr>
          <w:ilvl w:val="0"/>
          <w:numId w:val="27"/>
        </w:numPr>
        <w:spacing w:after="0"/>
        <w:ind w:left="1440"/>
        <w:contextualSpacing w:val="0"/>
      </w:pPr>
      <w:r w:rsidRPr="002D6DDB">
        <w:t>A desktop CPU running idle with Sc</w:t>
      </w:r>
      <w:r w:rsidR="00F30A1B">
        <w:t>reensaver consumes about 0.082 kW</w:t>
      </w:r>
      <w:r w:rsidRPr="002D6DDB">
        <w:t>h.</w:t>
      </w:r>
    </w:p>
    <w:p w:rsidR="002D6DDB" w:rsidRPr="002D6DDB" w:rsidRDefault="002D6DDB" w:rsidP="002D6DDB">
      <w:pPr>
        <w:pStyle w:val="ListParagraph"/>
        <w:numPr>
          <w:ilvl w:val="0"/>
          <w:numId w:val="27"/>
        </w:numPr>
        <w:spacing w:after="0"/>
        <w:ind w:left="1440"/>
        <w:contextualSpacing w:val="0"/>
      </w:pPr>
      <w:r w:rsidRPr="002D6DDB">
        <w:t>Energy Usage for overnight, 9pm-9am,</w:t>
      </w:r>
      <w:r w:rsidR="00F56B64">
        <w:t xml:space="preserve"> 12 hours = 0.082 x 12</w:t>
      </w:r>
      <w:r w:rsidR="00F30A1B">
        <w:t xml:space="preserve"> = 0.984 kW</w:t>
      </w:r>
      <w:r w:rsidRPr="002D6DDB">
        <w:t>h</w:t>
      </w:r>
    </w:p>
    <w:p w:rsidR="002D6DDB" w:rsidRPr="002D6DDB" w:rsidRDefault="002D6DDB" w:rsidP="002D6DDB">
      <w:pPr>
        <w:pStyle w:val="ListParagraph"/>
        <w:numPr>
          <w:ilvl w:val="0"/>
          <w:numId w:val="27"/>
        </w:numPr>
        <w:spacing w:after="0"/>
        <w:ind w:left="1440"/>
        <w:contextualSpacing w:val="0"/>
      </w:pPr>
      <w:r w:rsidRPr="002D6DDB">
        <w:t>Energy Usage over five working day</w:t>
      </w:r>
      <w:r w:rsidR="00F30A1B">
        <w:t xml:space="preserve"> overnights = 0.984 x 5 = 4.92 kW</w:t>
      </w:r>
      <w:r w:rsidRPr="002D6DDB">
        <w:t>h</w:t>
      </w:r>
    </w:p>
    <w:p w:rsidR="002D6DDB" w:rsidRPr="002D6DDB" w:rsidRDefault="002D6DDB" w:rsidP="002D6DDB">
      <w:pPr>
        <w:pStyle w:val="ListParagraph"/>
        <w:numPr>
          <w:ilvl w:val="0"/>
          <w:numId w:val="27"/>
        </w:numPr>
        <w:spacing w:after="0"/>
        <w:ind w:left="1440"/>
        <w:contextualSpacing w:val="0"/>
      </w:pPr>
      <w:r w:rsidRPr="002D6DDB">
        <w:t>Energy Usage over th</w:t>
      </w:r>
      <w:r w:rsidR="00F30A1B">
        <w:t>e weekend = 0.082 x 48 = 3.936 kW</w:t>
      </w:r>
      <w:r w:rsidRPr="002D6DDB">
        <w:t>h</w:t>
      </w:r>
    </w:p>
    <w:p w:rsidR="002D6DDB" w:rsidRPr="002D6DDB" w:rsidRDefault="002D6DDB" w:rsidP="002D6DDB">
      <w:pPr>
        <w:pStyle w:val="ListParagraph"/>
        <w:numPr>
          <w:ilvl w:val="0"/>
          <w:numId w:val="27"/>
        </w:numPr>
        <w:spacing w:after="0"/>
        <w:ind w:left="1440"/>
        <w:contextualSpacing w:val="0"/>
      </w:pPr>
      <w:r w:rsidRPr="002D6DDB">
        <w:t>One working we</w:t>
      </w:r>
      <w:r w:rsidR="00F30A1B">
        <w:t>ek Energy Usage = 4.92 + 3.936 kWh = 8.856 kW</w:t>
      </w:r>
      <w:r w:rsidRPr="002D6DDB">
        <w:t>h</w:t>
      </w:r>
    </w:p>
    <w:p w:rsidR="002D6DDB" w:rsidRPr="002D6DDB" w:rsidRDefault="002D6DDB" w:rsidP="002D6DDB">
      <w:pPr>
        <w:pStyle w:val="ListParagraph"/>
        <w:numPr>
          <w:ilvl w:val="0"/>
          <w:numId w:val="27"/>
        </w:numPr>
        <w:spacing w:after="0"/>
        <w:ind w:left="1440"/>
        <w:contextualSpacing w:val="0"/>
      </w:pPr>
      <w:r w:rsidRPr="002D6DDB">
        <w:t xml:space="preserve">Energy usage over </w:t>
      </w:r>
      <w:r w:rsidR="00F30A1B">
        <w:t>one year = 8.856 x 52 = 460.51 kW</w:t>
      </w:r>
      <w:r w:rsidRPr="002D6DDB">
        <w:t>h</w:t>
      </w:r>
    </w:p>
    <w:p w:rsidR="002D6DDB" w:rsidRPr="002D6DDB" w:rsidRDefault="00F30A1B" w:rsidP="002D6DDB">
      <w:pPr>
        <w:pStyle w:val="ListParagraph"/>
        <w:numPr>
          <w:ilvl w:val="0"/>
          <w:numId w:val="27"/>
        </w:numPr>
        <w:spacing w:after="0"/>
        <w:ind w:left="1440"/>
        <w:contextualSpacing w:val="0"/>
      </w:pPr>
      <w:r>
        <w:t>Average Energy cost per kW</w:t>
      </w:r>
      <w:r w:rsidR="002D6DDB" w:rsidRPr="002D6DDB">
        <w:t>h = Rs. 5</w:t>
      </w:r>
    </w:p>
    <w:p w:rsidR="002D6DDB" w:rsidRPr="002D6DDB" w:rsidRDefault="002D6DDB" w:rsidP="002D6DDB">
      <w:pPr>
        <w:pStyle w:val="ListParagraph"/>
        <w:numPr>
          <w:ilvl w:val="0"/>
          <w:numId w:val="27"/>
        </w:numPr>
        <w:spacing w:after="0"/>
        <w:ind w:left="1440"/>
        <w:contextualSpacing w:val="0"/>
      </w:pPr>
      <w:r w:rsidRPr="002D6DDB">
        <w:t>Annual Energy Cost for the Desktop CPU = 460.51 x 5 = Rs. 2302</w:t>
      </w:r>
    </w:p>
    <w:p w:rsidR="002D6DDB" w:rsidRPr="00AE4364" w:rsidRDefault="002D6DDB" w:rsidP="00AE4364">
      <w:pPr>
        <w:rPr>
          <w:i/>
        </w:rPr>
      </w:pPr>
      <w:r>
        <w:t xml:space="preserve">   </w:t>
      </w:r>
      <w:r w:rsidRPr="002D6DDB">
        <w:rPr>
          <w:i/>
        </w:rPr>
        <w:t>So we can save electricity of worth Rs. 2302 per machine per year</w:t>
      </w:r>
    </w:p>
    <w:p w:rsidR="002D6DDB" w:rsidRDefault="002D6DDB" w:rsidP="002D6DDB">
      <w:pPr>
        <w:pStyle w:val="Heading2"/>
      </w:pPr>
      <w:r>
        <w:t>What it is?</w:t>
      </w:r>
    </w:p>
    <w:p w:rsidR="002D414C" w:rsidRPr="003C3A91" w:rsidRDefault="002D6DDB" w:rsidP="00883ADB">
      <w:pPr>
        <w:ind w:left="850"/>
        <w:jc w:val="both"/>
      </w:pPr>
      <w:r>
        <w:t xml:space="preserve">Utility to save electricity is an automated script which </w:t>
      </w:r>
      <w:r w:rsidR="00F56E77">
        <w:t xml:space="preserve">will run during the </w:t>
      </w:r>
      <w:r w:rsidR="00883ADB">
        <w:t>night (say 1am) and finds</w:t>
      </w:r>
      <w:r>
        <w:t xml:space="preserve"> all the desktop machines which are not switched off and will</w:t>
      </w:r>
      <w:r w:rsidR="00883ADB">
        <w:t xml:space="preserve"> hibernate those machines.</w:t>
      </w:r>
    </w:p>
    <w:p w:rsidR="002D414C" w:rsidRPr="007973DF" w:rsidRDefault="00883ADB" w:rsidP="00A876A4">
      <w:pPr>
        <w:pStyle w:val="Heading3"/>
        <w:rPr>
          <w:color w:val="auto"/>
        </w:rPr>
      </w:pPr>
      <w:r w:rsidRPr="007973DF">
        <w:rPr>
          <w:color w:val="auto"/>
        </w:rPr>
        <w:t>Some scenarios</w:t>
      </w:r>
    </w:p>
    <w:p w:rsidR="00883ADB" w:rsidRPr="00883ADB" w:rsidRDefault="00883ADB" w:rsidP="00C15654">
      <w:pPr>
        <w:pStyle w:val="ListParagraph"/>
        <w:numPr>
          <w:ilvl w:val="0"/>
          <w:numId w:val="29"/>
        </w:numPr>
        <w:spacing w:after="0"/>
        <w:jc w:val="both"/>
      </w:pPr>
      <w:r w:rsidRPr="00883ADB">
        <w:t>User A left office without switching off his/her machine. Automated script will run and hibernate that PC.</w:t>
      </w:r>
    </w:p>
    <w:p w:rsidR="00883ADB" w:rsidRPr="00883ADB" w:rsidRDefault="00883ADB" w:rsidP="00C15654">
      <w:pPr>
        <w:pStyle w:val="ListParagraph"/>
        <w:numPr>
          <w:ilvl w:val="0"/>
          <w:numId w:val="29"/>
        </w:numPr>
        <w:spacing w:after="0"/>
        <w:jc w:val="both"/>
      </w:pPr>
      <w:r w:rsidRPr="00883ADB">
        <w:t xml:space="preserve">User A left office without closing the applications like MSSQL, PLSQL, Browsers etc. then </w:t>
      </w:r>
      <w:r w:rsidR="00F56E77">
        <w:t xml:space="preserve">utility </w:t>
      </w:r>
      <w:r w:rsidRPr="00883ADB">
        <w:t>will hibernate that machine and save all the opened work items on</w:t>
      </w:r>
      <w:r w:rsidR="00F56E77">
        <w:t xml:space="preserve"> the</w:t>
      </w:r>
      <w:r w:rsidRPr="00883ADB">
        <w:t xml:space="preserve"> secondary memory so that next time user will be able to continue the work he/she left.</w:t>
      </w:r>
    </w:p>
    <w:p w:rsidR="00883ADB" w:rsidRPr="00883ADB" w:rsidRDefault="00883ADB" w:rsidP="00C15654">
      <w:pPr>
        <w:pStyle w:val="ListParagraph"/>
        <w:numPr>
          <w:ilvl w:val="0"/>
          <w:numId w:val="29"/>
        </w:numPr>
        <w:spacing w:after="0"/>
        <w:jc w:val="both"/>
      </w:pPr>
      <w:r w:rsidRPr="00883ADB">
        <w:t>Consider User is working late night and our script hibernated his/her machine, user restarted his/her machine then script will not rerun and hibernate that machine again (Script will run only once per day).</w:t>
      </w:r>
    </w:p>
    <w:p w:rsidR="00883ADB" w:rsidRPr="00883ADB" w:rsidRDefault="00883ADB" w:rsidP="00C15654">
      <w:pPr>
        <w:pStyle w:val="ListParagraph"/>
        <w:numPr>
          <w:ilvl w:val="0"/>
          <w:numId w:val="29"/>
        </w:numPr>
        <w:spacing w:after="0"/>
        <w:jc w:val="both"/>
      </w:pPr>
      <w:r w:rsidRPr="00883ADB">
        <w:t>Consider a machine which is switched off at 12.45am and we run our script at 1.00am then script will show status of machine ON even if that machine is OFF(It takes a</w:t>
      </w:r>
      <w:r>
        <w:t>round 30-40 minutes to remove IP</w:t>
      </w:r>
      <w:r w:rsidRPr="00883ADB">
        <w:t xml:space="preserve"> assigned to any machine after switching it off).</w:t>
      </w:r>
    </w:p>
    <w:p w:rsidR="00883ADB" w:rsidRDefault="00883ADB" w:rsidP="00C15654">
      <w:pPr>
        <w:pStyle w:val="ListParagraph"/>
        <w:numPr>
          <w:ilvl w:val="0"/>
          <w:numId w:val="29"/>
        </w:numPr>
        <w:spacing w:after="0"/>
        <w:jc w:val="both"/>
      </w:pPr>
      <w:r w:rsidRPr="00883ADB">
        <w:t xml:space="preserve">Consider script is working on 10 machines and we get error after 5 machines then script will leave that machine and will run for remaining machines.   </w:t>
      </w:r>
    </w:p>
    <w:p w:rsidR="00E87FEC" w:rsidRPr="00883ADB" w:rsidRDefault="00E87FEC" w:rsidP="00C15654">
      <w:pPr>
        <w:pStyle w:val="ListParagraph"/>
        <w:numPr>
          <w:ilvl w:val="0"/>
          <w:numId w:val="29"/>
        </w:numPr>
        <w:spacing w:after="0"/>
        <w:jc w:val="both"/>
      </w:pPr>
      <w:r>
        <w:t>If user don’t want hibernate his/her machine then it is possible to exclude his/her name from script</w:t>
      </w:r>
    </w:p>
    <w:p w:rsidR="00883ADB" w:rsidRPr="00883ADB" w:rsidRDefault="00883ADB" w:rsidP="00883ADB">
      <w:pPr>
        <w:pStyle w:val="CTBodyText"/>
        <w:ind w:left="432"/>
      </w:pPr>
    </w:p>
    <w:p w:rsidR="007973DF" w:rsidRDefault="00231225" w:rsidP="00231225">
      <w:pPr>
        <w:pStyle w:val="Heading2"/>
      </w:pPr>
      <w:bookmarkStart w:id="5" w:name="_Toc320528793"/>
      <w:bookmarkStart w:id="6" w:name="_Toc333852180"/>
      <w:bookmarkStart w:id="7" w:name="_Toc395630172"/>
      <w:r>
        <w:t>P</w:t>
      </w:r>
      <w:r w:rsidRPr="00231225">
        <w:t>re-Requisites</w:t>
      </w:r>
    </w:p>
    <w:p w:rsidR="007973DF" w:rsidRPr="007973DF" w:rsidRDefault="007973DF" w:rsidP="00C15654">
      <w:pPr>
        <w:pStyle w:val="ListParagraph"/>
        <w:numPr>
          <w:ilvl w:val="0"/>
          <w:numId w:val="30"/>
        </w:numPr>
        <w:spacing w:after="0"/>
        <w:jc w:val="both"/>
      </w:pPr>
      <w:r w:rsidRPr="007973DF">
        <w:t>User ID’s/machine names of all the users.</w:t>
      </w:r>
    </w:p>
    <w:p w:rsidR="007973DF" w:rsidRDefault="007973DF" w:rsidP="00C15654">
      <w:pPr>
        <w:pStyle w:val="ListParagraph"/>
        <w:numPr>
          <w:ilvl w:val="0"/>
          <w:numId w:val="30"/>
        </w:numPr>
        <w:spacing w:after="0"/>
        <w:jc w:val="both"/>
      </w:pPr>
      <w:r w:rsidRPr="007973DF">
        <w:t>One windows 7 machine with admin and domain rights to run the utility.</w:t>
      </w:r>
    </w:p>
    <w:p w:rsidR="007973DF" w:rsidRDefault="007973DF" w:rsidP="007973DF">
      <w:pPr>
        <w:pStyle w:val="Heading2"/>
      </w:pPr>
      <w:r>
        <w:t>When it runs?</w:t>
      </w:r>
    </w:p>
    <w:p w:rsidR="007973DF" w:rsidRPr="007973DF" w:rsidRDefault="007973DF" w:rsidP="00C15654">
      <w:pPr>
        <w:ind w:left="850"/>
        <w:jc w:val="both"/>
      </w:pPr>
      <w:r w:rsidRPr="007973DF">
        <w:t>This is an automated script which will run at 1am every night and will create report for each day.</w:t>
      </w:r>
    </w:p>
    <w:p w:rsidR="007973DF" w:rsidRDefault="007973DF" w:rsidP="007973DF">
      <w:pPr>
        <w:pStyle w:val="Heading1"/>
      </w:pPr>
      <w:r>
        <w:lastRenderedPageBreak/>
        <w:t>Advantages</w:t>
      </w:r>
    </w:p>
    <w:p w:rsidR="007973DF" w:rsidRPr="007973DF" w:rsidRDefault="007973DF" w:rsidP="00C15654">
      <w:pPr>
        <w:pStyle w:val="ListParagraph"/>
        <w:numPr>
          <w:ilvl w:val="0"/>
          <w:numId w:val="28"/>
        </w:numPr>
        <w:spacing w:after="0"/>
        <w:jc w:val="both"/>
      </w:pPr>
      <w:r w:rsidRPr="007973DF">
        <w:t>It saves electricity</w:t>
      </w:r>
      <w:r w:rsidR="00E87FEC">
        <w:t xml:space="preserve"> and money</w:t>
      </w:r>
      <w:r w:rsidRPr="007973DF">
        <w:t>.</w:t>
      </w:r>
    </w:p>
    <w:p w:rsidR="007973DF" w:rsidRPr="007973DF" w:rsidRDefault="007973DF" w:rsidP="00C15654">
      <w:pPr>
        <w:pStyle w:val="ListParagraph"/>
        <w:numPr>
          <w:ilvl w:val="0"/>
          <w:numId w:val="28"/>
        </w:numPr>
        <w:spacing w:after="0"/>
        <w:jc w:val="both"/>
      </w:pPr>
      <w:r w:rsidRPr="007973DF">
        <w:t>After starting your machine you can continue the work you left (It will not cause crash of any application or process).</w:t>
      </w:r>
    </w:p>
    <w:p w:rsidR="007973DF" w:rsidRDefault="007973DF" w:rsidP="00C15654">
      <w:pPr>
        <w:pStyle w:val="ListParagraph"/>
        <w:numPr>
          <w:ilvl w:val="0"/>
          <w:numId w:val="28"/>
        </w:numPr>
        <w:spacing w:after="0"/>
        <w:jc w:val="both"/>
      </w:pPr>
      <w:r w:rsidRPr="007973DF">
        <w:t xml:space="preserve">It prepares report for each day in </w:t>
      </w:r>
      <w:r w:rsidR="00E87FEC" w:rsidRPr="007973DF">
        <w:t>excel</w:t>
      </w:r>
      <w:r w:rsidR="00E87FEC">
        <w:t xml:space="preserve"> (It keeps record of hibernated machines each day)</w:t>
      </w:r>
      <w:r w:rsidRPr="007973DF">
        <w:t>.</w:t>
      </w:r>
    </w:p>
    <w:p w:rsidR="00E87FEC" w:rsidRDefault="00E87FEC" w:rsidP="00E87FEC">
      <w:pPr>
        <w:pStyle w:val="ListParagraph"/>
        <w:numPr>
          <w:ilvl w:val="0"/>
          <w:numId w:val="28"/>
        </w:numPr>
        <w:spacing w:after="0"/>
        <w:jc w:val="both"/>
      </w:pPr>
      <w:r w:rsidRPr="00E87FEC">
        <w:t>Utility will be useful to accomplish our objective of Environmental Management System (EMS) that is “to reduce per capita electricity consumption by 1% annually".</w:t>
      </w:r>
    </w:p>
    <w:p w:rsidR="00231225" w:rsidRPr="007973DF" w:rsidRDefault="00231225" w:rsidP="00E87FEC">
      <w:pPr>
        <w:pStyle w:val="ListParagraph"/>
        <w:numPr>
          <w:ilvl w:val="0"/>
          <w:numId w:val="28"/>
        </w:numPr>
        <w:spacing w:after="0"/>
        <w:jc w:val="both"/>
      </w:pPr>
      <w:r>
        <w:t>We can exclude some machines like servers, night shift machines from script.</w:t>
      </w:r>
      <w:bookmarkStart w:id="8" w:name="_GoBack"/>
      <w:bookmarkEnd w:id="8"/>
    </w:p>
    <w:p w:rsidR="007973DF" w:rsidRPr="007973DF" w:rsidRDefault="007973DF" w:rsidP="007973DF">
      <w:pPr>
        <w:pStyle w:val="CTBodyText"/>
      </w:pPr>
    </w:p>
    <w:p w:rsidR="007973DF" w:rsidRPr="007973DF" w:rsidRDefault="007973DF" w:rsidP="007973DF">
      <w:pPr>
        <w:spacing w:after="0"/>
        <w:ind w:left="0"/>
      </w:pPr>
    </w:p>
    <w:p w:rsidR="007973DF" w:rsidRDefault="007973DF" w:rsidP="007973DF">
      <w:pPr>
        <w:pStyle w:val="Heading1"/>
      </w:pPr>
      <w:r>
        <w:lastRenderedPageBreak/>
        <w:t>Disadvantages</w:t>
      </w:r>
    </w:p>
    <w:p w:rsidR="007973DF" w:rsidRPr="007973DF" w:rsidRDefault="007973DF" w:rsidP="00C15654">
      <w:pPr>
        <w:pStyle w:val="ListParagraph"/>
        <w:numPr>
          <w:ilvl w:val="0"/>
          <w:numId w:val="31"/>
        </w:numPr>
        <w:spacing w:after="0"/>
        <w:jc w:val="both"/>
      </w:pPr>
      <w:r w:rsidRPr="007973DF">
        <w:t>It will not work for laptops.</w:t>
      </w:r>
    </w:p>
    <w:p w:rsidR="007973DF" w:rsidRPr="007973DF" w:rsidRDefault="007973DF" w:rsidP="00C15654">
      <w:pPr>
        <w:pStyle w:val="ListParagraph"/>
        <w:numPr>
          <w:ilvl w:val="0"/>
          <w:numId w:val="31"/>
        </w:numPr>
        <w:spacing w:after="0"/>
        <w:jc w:val="both"/>
      </w:pPr>
      <w:r w:rsidRPr="007973DF">
        <w:t>VPN and Database connections will be disconnected (Work items will be saved in secondary memory. Next time you just need to re-login into VPN and database no need to rewrite queries again).</w:t>
      </w:r>
    </w:p>
    <w:p w:rsidR="007973DF" w:rsidRPr="007973DF" w:rsidRDefault="007973DF" w:rsidP="007973DF">
      <w:pPr>
        <w:pStyle w:val="CTBodyText"/>
      </w:pPr>
    </w:p>
    <w:p w:rsidR="007973DF" w:rsidRPr="007973DF" w:rsidRDefault="007973DF" w:rsidP="007973DF">
      <w:pPr>
        <w:pStyle w:val="CTBodyText"/>
      </w:pPr>
    </w:p>
    <w:p w:rsidR="007973DF" w:rsidRPr="007973DF" w:rsidRDefault="007973DF" w:rsidP="007973DF">
      <w:pPr>
        <w:pStyle w:val="CTBodyText"/>
      </w:pPr>
    </w:p>
    <w:p w:rsidR="007973DF" w:rsidRDefault="007973DF" w:rsidP="007973DF">
      <w:pPr>
        <w:pStyle w:val="Heading4"/>
        <w:numPr>
          <w:ilvl w:val="0"/>
          <w:numId w:val="0"/>
        </w:numPr>
        <w:ind w:left="1138"/>
      </w:pPr>
    </w:p>
    <w:bookmarkEnd w:id="5"/>
    <w:bookmarkEnd w:id="6"/>
    <w:bookmarkEnd w:id="7"/>
    <w:p w:rsidR="003C2470" w:rsidRPr="003C2470" w:rsidRDefault="003C2470" w:rsidP="003C2470">
      <w:pPr>
        <w:pStyle w:val="CTBodyText"/>
      </w:pPr>
    </w:p>
    <w:sectPr w:rsidR="003C2470" w:rsidRPr="003C2470" w:rsidSect="00E33CB0">
      <w:headerReference w:type="default" r:id="rId14"/>
      <w:footerReference w:type="default" r:id="rId15"/>
      <w:footerReference w:type="first" r:id="rId16"/>
      <w:pgSz w:w="11906" w:h="16838"/>
      <w:pgMar w:top="1440" w:right="1440" w:bottom="1440" w:left="1440" w:header="708" w:footer="4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DCC" w:rsidRDefault="00984DCC" w:rsidP="00207654">
      <w:pPr>
        <w:spacing w:after="0"/>
      </w:pPr>
      <w:r>
        <w:separator/>
      </w:r>
    </w:p>
  </w:endnote>
  <w:endnote w:type="continuationSeparator" w:id="0">
    <w:p w:rsidR="00984DCC" w:rsidRDefault="00984DCC" w:rsidP="00207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18"/>
        <w:szCs w:val="18"/>
      </w:rPr>
      <w:id w:val="860082579"/>
      <w:docPartObj>
        <w:docPartGallery w:val="Page Numbers (Top of Page)"/>
        <w:docPartUnique/>
      </w:docPartObj>
    </w:sdtPr>
    <w:sdtEndPr/>
    <w:sdtContent>
      <w:p w:rsidR="008C4D9E" w:rsidRDefault="00337A9E" w:rsidP="008C4D9E">
        <w:pPr>
          <w:ind w:left="3744" w:firstLine="144"/>
          <w:rPr>
            <w:rFonts w:ascii="Segoe UI" w:hAnsi="Segoe UI" w:cs="Segoe UI"/>
            <w:sz w:val="18"/>
            <w:szCs w:val="18"/>
          </w:rPr>
        </w:pPr>
        <w:r>
          <w:rPr>
            <w:noProof/>
            <w:lang w:val="en-IN" w:eastAsia="en-IN"/>
          </w:rPr>
          <mc:AlternateContent>
            <mc:Choice Requires="wps">
              <w:drawing>
                <wp:anchor distT="0" distB="0" distL="114300" distR="114300" simplePos="0" relativeHeight="251707392" behindDoc="0" locked="0" layoutInCell="1" allowOverlap="1" wp14:anchorId="7826C147" wp14:editId="01D1BF20">
                  <wp:simplePos x="0" y="0"/>
                  <wp:positionH relativeFrom="column">
                    <wp:posOffset>2254885</wp:posOffset>
                  </wp:positionH>
                  <wp:positionV relativeFrom="paragraph">
                    <wp:posOffset>-17145</wp:posOffset>
                  </wp:positionV>
                  <wp:extent cx="225742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E14" w:rsidRPr="00D05DB5" w:rsidRDefault="00984DCC" w:rsidP="00C63E14">
                              <w:pPr>
                                <w:pStyle w:val="Footer"/>
                              </w:pPr>
                              <w:sdt>
                                <w:sdtPr>
                                  <w:id w:val="2032595429"/>
                                  <w:showingPlcHdr/>
                                  <w:comboBox>
                                    <w:listItem w:displayText="Select Copyright Labeling" w:value="0"/>
                                    <w:listItem w:displayText="CitiusTech Internal" w:value="1"/>
                                    <w:listItem w:displayText="CitiusTech Confidential" w:value="2"/>
                                    <w:listItem w:displayText="Client Confidential" w:value="3"/>
                                  </w:comboBox>
                                </w:sdtPr>
                                <w:sdtEndPr/>
                                <w:sdtContent>
                                  <w:r w:rsidR="00AE4364">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55pt;margin-top:-1.35pt;width:177.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" filled="f" stroked="f" strokeweight=".5pt">
                  <v:textbox>
                    <w:txbxContent>
                      <w:p w:rsidR="00C63E14" w:rsidRPr="00D05DB5" w:rsidRDefault="00984DCC" w:rsidP="00C63E14">
                        <w:pPr>
                          <w:pStyle w:val="Footer"/>
                        </w:pPr>
                        <w:sdt>
                          <w:sdtPr>
                            <w:id w:val="2032595429"/>
                            <w:showingPlcHdr/>
                            <w:comboBox>
                              <w:listItem w:displayText="Select Copyright Labeling" w:value="0"/>
                              <w:listItem w:displayText="CitiusTech Internal" w:value="1"/>
                              <w:listItem w:displayText="CitiusTech Confidential" w:value="2"/>
                              <w:listItem w:displayText="Client Confidential" w:value="3"/>
                            </w:comboBox>
                          </w:sdtPr>
                          <w:sdtEndPr/>
                          <w:sdtContent>
                            <w:r w:rsidR="00AE4364">
                              <w:t xml:space="preserve">     </w:t>
                            </w:r>
                          </w:sdtContent>
                        </w:sdt>
                      </w:p>
                    </w:txbxContent>
                  </v:textbox>
                </v:shape>
              </w:pict>
            </mc:Fallback>
          </mc:AlternateContent>
        </w:r>
        <w:r>
          <w:rPr>
            <w:rFonts w:ascii="Segoe UI" w:hAnsi="Segoe UI" w:cs="Segoe UI"/>
            <w:sz w:val="18"/>
            <w:szCs w:val="18"/>
          </w:rPr>
          <w:t xml:space="preserve">   </w:t>
        </w:r>
        <w:r w:rsidR="008C4D9E">
          <w:rPr>
            <w:rFonts w:ascii="Segoe UI" w:hAnsi="Segoe UI" w:cs="Segoe UI"/>
            <w:sz w:val="18"/>
            <w:szCs w:val="18"/>
          </w:rPr>
          <w:t xml:space="preserve">  </w:t>
        </w:r>
        <w:r w:rsidR="008C4D9E" w:rsidRPr="00772AEA">
          <w:rPr>
            <w:noProof/>
            <w:lang w:val="en-IN" w:eastAsia="en-IN"/>
          </w:rPr>
          <mc:AlternateContent>
            <mc:Choice Requires="wps">
              <w:drawing>
                <wp:anchor distT="0" distB="0" distL="114300" distR="114300" simplePos="0" relativeHeight="251705344" behindDoc="0" locked="0" layoutInCell="1" allowOverlap="1" wp14:anchorId="669DEBB1" wp14:editId="5367C091">
                  <wp:simplePos x="0" y="0"/>
                  <wp:positionH relativeFrom="column">
                    <wp:posOffset>-916305</wp:posOffset>
                  </wp:positionH>
                  <wp:positionV relativeFrom="paragraph">
                    <wp:posOffset>-21590</wp:posOffset>
                  </wp:positionV>
                  <wp:extent cx="7755255" cy="0"/>
                  <wp:effectExtent l="0" t="0" r="17145" b="19050"/>
                  <wp:wrapNone/>
                  <wp:docPr id="22" name="Straight Connector 2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2.15pt,-1.7pt" to="53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" strokecolor="#d8d8d8 [2732]"/>
              </w:pict>
            </mc:Fallback>
          </mc:AlternateContent>
        </w:r>
        <w:r w:rsidR="008C4D9E" w:rsidRPr="006C0DC9">
          <w:rPr>
            <w:noProof/>
            <w:lang w:val="en-IN" w:eastAsia="en-IN"/>
          </w:rPr>
          <w:drawing>
            <wp:anchor distT="0" distB="0" distL="114300" distR="114300" simplePos="0" relativeHeight="251704320" behindDoc="0" locked="0" layoutInCell="1" allowOverlap="1" wp14:anchorId="4E534E4C" wp14:editId="6CEF885B">
              <wp:simplePos x="0" y="0"/>
              <wp:positionH relativeFrom="column">
                <wp:posOffset>66675</wp:posOffset>
              </wp:positionH>
              <wp:positionV relativeFrom="paragraph">
                <wp:posOffset>33655</wp:posOffset>
              </wp:positionV>
              <wp:extent cx="1743075" cy="22606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008C4D9E">
          <w:rPr>
            <w:rFonts w:ascii="Segoe UI" w:hAnsi="Segoe UI" w:cs="Segoe UI"/>
            <w:sz w:val="18"/>
            <w:szCs w:val="18"/>
          </w:rPr>
          <w:tab/>
        </w:r>
        <w:r w:rsidR="008C4D9E">
          <w:rPr>
            <w:rFonts w:ascii="Segoe UI" w:hAnsi="Segoe UI" w:cs="Segoe UI"/>
            <w:sz w:val="18"/>
            <w:szCs w:val="18"/>
          </w:rPr>
          <w:tab/>
        </w:r>
        <w:r w:rsidR="008C4D9E">
          <w:rPr>
            <w:rFonts w:ascii="Segoe UI" w:hAnsi="Segoe UI" w:cs="Segoe UI"/>
            <w:sz w:val="18"/>
            <w:szCs w:val="18"/>
          </w:rPr>
          <w:tab/>
        </w:r>
        <w:r w:rsidR="008C4D9E">
          <w:rPr>
            <w:rFonts w:ascii="Segoe UI" w:hAnsi="Segoe UI" w:cs="Segoe UI"/>
            <w:sz w:val="18"/>
            <w:szCs w:val="18"/>
          </w:rPr>
          <w:tab/>
        </w:r>
        <w:r w:rsidR="008C4D9E">
          <w:rPr>
            <w:rFonts w:ascii="Segoe UI" w:hAnsi="Segoe UI" w:cs="Segoe UI"/>
            <w:sz w:val="18"/>
            <w:szCs w:val="18"/>
          </w:rPr>
          <w:tab/>
          <w:t xml:space="preserve">  </w:t>
        </w:r>
        <w:r>
          <w:rPr>
            <w:rFonts w:ascii="Segoe UI" w:hAnsi="Segoe UI" w:cs="Segoe UI"/>
            <w:sz w:val="18"/>
            <w:szCs w:val="18"/>
          </w:rPr>
          <w:t xml:space="preserve">                                </w:t>
        </w:r>
        <w:r w:rsidR="008C4D9E" w:rsidRPr="006C0DC9">
          <w:rPr>
            <w:rFonts w:ascii="Segoe UI" w:hAnsi="Segoe UI" w:cs="Segoe UI"/>
            <w:sz w:val="18"/>
            <w:szCs w:val="18"/>
          </w:rPr>
          <w:t xml:space="preserve">Page </w:t>
        </w:r>
        <w:r w:rsidR="008C4D9E" w:rsidRPr="006C0DC9">
          <w:rPr>
            <w:rFonts w:ascii="Segoe UI" w:hAnsi="Segoe UI" w:cs="Segoe UI"/>
            <w:b/>
            <w:bCs/>
            <w:sz w:val="18"/>
            <w:szCs w:val="18"/>
          </w:rPr>
          <w:fldChar w:fldCharType="begin"/>
        </w:r>
        <w:r w:rsidR="008C4D9E" w:rsidRPr="006C0DC9">
          <w:rPr>
            <w:rFonts w:ascii="Segoe UI" w:hAnsi="Segoe UI" w:cs="Segoe UI"/>
            <w:b/>
            <w:bCs/>
            <w:sz w:val="18"/>
            <w:szCs w:val="18"/>
          </w:rPr>
          <w:instrText xml:space="preserve"> PAGE </w:instrText>
        </w:r>
        <w:r w:rsidR="008C4D9E" w:rsidRPr="006C0DC9">
          <w:rPr>
            <w:rFonts w:ascii="Segoe UI" w:hAnsi="Segoe UI" w:cs="Segoe UI"/>
            <w:b/>
            <w:bCs/>
            <w:sz w:val="18"/>
            <w:szCs w:val="18"/>
          </w:rPr>
          <w:fldChar w:fldCharType="separate"/>
        </w:r>
        <w:r w:rsidR="00231225">
          <w:rPr>
            <w:rFonts w:ascii="Segoe UI" w:hAnsi="Segoe UI" w:cs="Segoe UI"/>
            <w:b/>
            <w:bCs/>
            <w:noProof/>
            <w:sz w:val="18"/>
            <w:szCs w:val="18"/>
          </w:rPr>
          <w:t>7</w:t>
        </w:r>
        <w:r w:rsidR="008C4D9E" w:rsidRPr="006C0DC9">
          <w:rPr>
            <w:rFonts w:ascii="Segoe UI" w:hAnsi="Segoe UI" w:cs="Segoe UI"/>
            <w:b/>
            <w:bCs/>
            <w:sz w:val="18"/>
            <w:szCs w:val="18"/>
          </w:rPr>
          <w:fldChar w:fldCharType="end"/>
        </w:r>
        <w:r w:rsidR="008C4D9E" w:rsidRPr="006C0DC9">
          <w:rPr>
            <w:rFonts w:ascii="Segoe UI" w:hAnsi="Segoe UI" w:cs="Segoe UI"/>
            <w:sz w:val="18"/>
            <w:szCs w:val="18"/>
          </w:rPr>
          <w:t xml:space="preserve"> of </w:t>
        </w:r>
        <w:r w:rsidR="008C4D9E" w:rsidRPr="006C0DC9">
          <w:rPr>
            <w:rFonts w:ascii="Segoe UI" w:hAnsi="Segoe UI" w:cs="Segoe UI"/>
            <w:b/>
            <w:bCs/>
            <w:sz w:val="18"/>
            <w:szCs w:val="18"/>
          </w:rPr>
          <w:fldChar w:fldCharType="begin"/>
        </w:r>
        <w:r w:rsidR="008C4D9E" w:rsidRPr="006C0DC9">
          <w:rPr>
            <w:rFonts w:ascii="Segoe UI" w:hAnsi="Segoe UI" w:cs="Segoe UI"/>
            <w:b/>
            <w:bCs/>
            <w:sz w:val="18"/>
            <w:szCs w:val="18"/>
          </w:rPr>
          <w:instrText xml:space="preserve"> NUMPAGES  </w:instrText>
        </w:r>
        <w:r w:rsidR="008C4D9E" w:rsidRPr="006C0DC9">
          <w:rPr>
            <w:rFonts w:ascii="Segoe UI" w:hAnsi="Segoe UI" w:cs="Segoe UI"/>
            <w:b/>
            <w:bCs/>
            <w:sz w:val="18"/>
            <w:szCs w:val="18"/>
          </w:rPr>
          <w:fldChar w:fldCharType="separate"/>
        </w:r>
        <w:r w:rsidR="00231225">
          <w:rPr>
            <w:rFonts w:ascii="Segoe UI" w:hAnsi="Segoe UI" w:cs="Segoe UI"/>
            <w:b/>
            <w:bCs/>
            <w:noProof/>
            <w:sz w:val="18"/>
            <w:szCs w:val="18"/>
          </w:rPr>
          <w:t>8</w:t>
        </w:r>
        <w:r w:rsidR="008C4D9E" w:rsidRPr="006C0DC9">
          <w:rPr>
            <w:rFonts w:ascii="Segoe UI" w:hAnsi="Segoe UI" w:cs="Segoe UI"/>
            <w:b/>
            <w:bCs/>
            <w:sz w:val="18"/>
            <w:szCs w:val="18"/>
          </w:rPr>
          <w:fldChar w:fldCharType="end"/>
        </w:r>
      </w:p>
    </w:sdtContent>
  </w:sdt>
  <w:p w:rsidR="008C4D9E" w:rsidRDefault="008C4D9E" w:rsidP="008C4D9E">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18"/>
        <w:szCs w:val="18"/>
      </w:rPr>
      <w:id w:val="-455561787"/>
      <w:docPartObj>
        <w:docPartGallery w:val="Page Numbers (Bottom of Page)"/>
        <w:docPartUnique/>
      </w:docPartObj>
    </w:sdtPr>
    <w:sdtEndPr/>
    <w:sdtContent>
      <w:p w:rsidR="00E33CB0" w:rsidRPr="006C0DC9" w:rsidRDefault="00984DCC" w:rsidP="00B83525">
        <w:pPr>
          <w:ind w:left="3744" w:firstLine="144"/>
          <w:rPr>
            <w:rFonts w:ascii="Segoe UI" w:hAnsi="Segoe UI" w:cs="Segoe UI"/>
            <w:sz w:val="18"/>
            <w:szCs w:val="18"/>
          </w:rPr>
        </w:pPr>
        <w:sdt>
          <w:sdtPr>
            <w:rPr>
              <w:rFonts w:ascii="Segoe UI" w:hAnsi="Segoe UI" w:cs="Segoe UI"/>
              <w:sz w:val="18"/>
              <w:szCs w:val="18"/>
            </w:rPr>
            <w:id w:val="-1062321559"/>
            <w:docPartObj>
              <w:docPartGallery w:val="Page Numbers (Top of Page)"/>
              <w:docPartUnique/>
            </w:docPartObj>
          </w:sdtPr>
          <w:sdtEndPr/>
          <w:sdtContent>
            <w:r w:rsidR="00B83525" w:rsidRPr="00B83525">
              <w:rPr>
                <w:rFonts w:ascii="Segoe UI" w:hAnsi="Segoe UI" w:cs="Segoe UI"/>
                <w:sz w:val="18"/>
                <w:szCs w:val="18"/>
              </w:rPr>
              <w:t>CitiusTech Confidential</w:t>
            </w:r>
            <w:r w:rsidR="00E33CB0" w:rsidRPr="00772AEA">
              <w:rPr>
                <w:noProof/>
                <w:lang w:val="en-IN" w:eastAsia="en-IN"/>
              </w:rPr>
              <mc:AlternateContent>
                <mc:Choice Requires="wps">
                  <w:drawing>
                    <wp:anchor distT="0" distB="0" distL="114300" distR="114300" simplePos="0" relativeHeight="251695104" behindDoc="0" locked="0" layoutInCell="1" allowOverlap="1" wp14:anchorId="280A6524" wp14:editId="31D6E355">
                      <wp:simplePos x="0" y="0"/>
                      <wp:positionH relativeFrom="column">
                        <wp:posOffset>-916305</wp:posOffset>
                      </wp:positionH>
                      <wp:positionV relativeFrom="paragraph">
                        <wp:posOffset>-21590</wp:posOffset>
                      </wp:positionV>
                      <wp:extent cx="7755255" cy="0"/>
                      <wp:effectExtent l="0" t="0" r="17145" b="19050"/>
                      <wp:wrapNone/>
                      <wp:docPr id="47" name="Straight Connector 47"/>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2.15pt,-1.7pt" to="53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" strokecolor="#d8d8d8 [2732]"/>
                  </w:pict>
                </mc:Fallback>
              </mc:AlternateContent>
            </w:r>
            <w:r w:rsidR="00E33CB0" w:rsidRPr="006C0DC9">
              <w:rPr>
                <w:noProof/>
                <w:lang w:val="en-IN" w:eastAsia="en-IN"/>
              </w:rPr>
              <w:drawing>
                <wp:anchor distT="0" distB="0" distL="114300" distR="114300" simplePos="0" relativeHeight="251693056" behindDoc="0" locked="0" layoutInCell="1" allowOverlap="1" wp14:anchorId="1BDBF1C6" wp14:editId="5FD6EDC1">
                  <wp:simplePos x="0" y="0"/>
                  <wp:positionH relativeFrom="column">
                    <wp:posOffset>66675</wp:posOffset>
                  </wp:positionH>
                  <wp:positionV relativeFrom="paragraph">
                    <wp:posOffset>33655</wp:posOffset>
                  </wp:positionV>
                  <wp:extent cx="1743075" cy="226060"/>
                  <wp:effectExtent l="0" t="0" r="952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00B83525">
              <w:rPr>
                <w:rFonts w:ascii="Segoe UI" w:hAnsi="Segoe UI" w:cs="Segoe UI"/>
                <w:sz w:val="18"/>
                <w:szCs w:val="18"/>
              </w:rPr>
              <w:tab/>
            </w:r>
            <w:r w:rsidR="00B83525">
              <w:rPr>
                <w:rFonts w:ascii="Segoe UI" w:hAnsi="Segoe UI" w:cs="Segoe UI"/>
                <w:sz w:val="18"/>
                <w:szCs w:val="18"/>
              </w:rPr>
              <w:tab/>
            </w:r>
            <w:r w:rsidR="00B83525">
              <w:rPr>
                <w:rFonts w:ascii="Segoe UI" w:hAnsi="Segoe UI" w:cs="Segoe UI"/>
                <w:sz w:val="18"/>
                <w:szCs w:val="18"/>
              </w:rPr>
              <w:tab/>
            </w:r>
            <w:r w:rsidR="00B83525">
              <w:rPr>
                <w:rFonts w:ascii="Segoe UI" w:hAnsi="Segoe UI" w:cs="Segoe UI"/>
                <w:sz w:val="18"/>
                <w:szCs w:val="18"/>
              </w:rPr>
              <w:tab/>
            </w:r>
            <w:r w:rsidR="00B83525">
              <w:rPr>
                <w:rFonts w:ascii="Segoe UI" w:hAnsi="Segoe UI" w:cs="Segoe UI"/>
                <w:sz w:val="18"/>
                <w:szCs w:val="18"/>
              </w:rPr>
              <w:tab/>
              <w:t xml:space="preserve">  </w:t>
            </w:r>
            <w:r w:rsidR="00E33CB0" w:rsidRPr="006C0DC9">
              <w:rPr>
                <w:rFonts w:ascii="Segoe UI" w:hAnsi="Segoe UI" w:cs="Segoe UI"/>
                <w:sz w:val="18"/>
                <w:szCs w:val="18"/>
              </w:rPr>
              <w:t xml:space="preserve">Page </w:t>
            </w:r>
            <w:r w:rsidR="00E33CB0" w:rsidRPr="006C0DC9">
              <w:rPr>
                <w:rFonts w:ascii="Segoe UI" w:hAnsi="Segoe UI" w:cs="Segoe UI"/>
                <w:b/>
                <w:bCs/>
                <w:sz w:val="18"/>
                <w:szCs w:val="18"/>
              </w:rPr>
              <w:fldChar w:fldCharType="begin"/>
            </w:r>
            <w:r w:rsidR="00E33CB0" w:rsidRPr="006C0DC9">
              <w:rPr>
                <w:rFonts w:ascii="Segoe UI" w:hAnsi="Segoe UI" w:cs="Segoe UI"/>
                <w:b/>
                <w:bCs/>
                <w:sz w:val="18"/>
                <w:szCs w:val="18"/>
              </w:rPr>
              <w:instrText xml:space="preserve"> PAGE </w:instrText>
            </w:r>
            <w:r w:rsidR="00E33CB0" w:rsidRPr="006C0DC9">
              <w:rPr>
                <w:rFonts w:ascii="Segoe UI" w:hAnsi="Segoe UI" w:cs="Segoe UI"/>
                <w:b/>
                <w:bCs/>
                <w:sz w:val="18"/>
                <w:szCs w:val="18"/>
              </w:rPr>
              <w:fldChar w:fldCharType="separate"/>
            </w:r>
            <w:r w:rsidR="00E87FEC">
              <w:rPr>
                <w:rFonts w:ascii="Segoe UI" w:hAnsi="Segoe UI" w:cs="Segoe UI"/>
                <w:b/>
                <w:bCs/>
                <w:noProof/>
                <w:sz w:val="18"/>
                <w:szCs w:val="18"/>
              </w:rPr>
              <w:t>1</w:t>
            </w:r>
            <w:r w:rsidR="00E33CB0" w:rsidRPr="006C0DC9">
              <w:rPr>
                <w:rFonts w:ascii="Segoe UI" w:hAnsi="Segoe UI" w:cs="Segoe UI"/>
                <w:b/>
                <w:bCs/>
                <w:sz w:val="18"/>
                <w:szCs w:val="18"/>
              </w:rPr>
              <w:fldChar w:fldCharType="end"/>
            </w:r>
            <w:r w:rsidR="00E33CB0" w:rsidRPr="006C0DC9">
              <w:rPr>
                <w:rFonts w:ascii="Segoe UI" w:hAnsi="Segoe UI" w:cs="Segoe UI"/>
                <w:sz w:val="18"/>
                <w:szCs w:val="18"/>
              </w:rPr>
              <w:t xml:space="preserve"> of </w:t>
            </w:r>
            <w:r w:rsidR="00E33CB0" w:rsidRPr="006C0DC9">
              <w:rPr>
                <w:rFonts w:ascii="Segoe UI" w:hAnsi="Segoe UI" w:cs="Segoe UI"/>
                <w:b/>
                <w:bCs/>
                <w:sz w:val="18"/>
                <w:szCs w:val="18"/>
              </w:rPr>
              <w:fldChar w:fldCharType="begin"/>
            </w:r>
            <w:r w:rsidR="00E33CB0" w:rsidRPr="006C0DC9">
              <w:rPr>
                <w:rFonts w:ascii="Segoe UI" w:hAnsi="Segoe UI" w:cs="Segoe UI"/>
                <w:b/>
                <w:bCs/>
                <w:sz w:val="18"/>
                <w:szCs w:val="18"/>
              </w:rPr>
              <w:instrText xml:space="preserve"> NUMPAGES  </w:instrText>
            </w:r>
            <w:r w:rsidR="00E33CB0" w:rsidRPr="006C0DC9">
              <w:rPr>
                <w:rFonts w:ascii="Segoe UI" w:hAnsi="Segoe UI" w:cs="Segoe UI"/>
                <w:b/>
                <w:bCs/>
                <w:sz w:val="18"/>
                <w:szCs w:val="18"/>
              </w:rPr>
              <w:fldChar w:fldCharType="separate"/>
            </w:r>
            <w:r w:rsidR="00E87FEC">
              <w:rPr>
                <w:rFonts w:ascii="Segoe UI" w:hAnsi="Segoe UI" w:cs="Segoe UI"/>
                <w:b/>
                <w:bCs/>
                <w:noProof/>
                <w:sz w:val="18"/>
                <w:szCs w:val="18"/>
              </w:rPr>
              <w:t>8</w:t>
            </w:r>
            <w:r w:rsidR="00E33CB0" w:rsidRPr="006C0DC9">
              <w:rPr>
                <w:rFonts w:ascii="Segoe UI" w:hAnsi="Segoe UI" w:cs="Segoe UI"/>
                <w:b/>
                <w:bCs/>
                <w:sz w:val="18"/>
                <w:szCs w:val="18"/>
              </w:rPr>
              <w:fldChar w:fldCharType="end"/>
            </w:r>
          </w:sdtContent>
        </w:sdt>
      </w:p>
    </w:sdtContent>
  </w:sdt>
  <w:p w:rsidR="00E33CB0" w:rsidRPr="00E33CB0" w:rsidRDefault="00E33CB0" w:rsidP="00E33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DCC" w:rsidRDefault="00984DCC" w:rsidP="00207654">
      <w:pPr>
        <w:spacing w:after="0"/>
      </w:pPr>
      <w:r>
        <w:separator/>
      </w:r>
    </w:p>
  </w:footnote>
  <w:footnote w:type="continuationSeparator" w:id="0">
    <w:p w:rsidR="00984DCC" w:rsidRDefault="00984DCC" w:rsidP="002076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9E" w:rsidRDefault="008C4D9E" w:rsidP="008C4D9E">
    <w:pPr>
      <w:pStyle w:val="CTHeader"/>
      <w:ind w:left="0"/>
    </w:pPr>
    <w:r w:rsidRPr="00D44336">
      <w:rPr>
        <w:lang w:val="en-IN" w:eastAsia="en-IN"/>
      </w:rPr>
      <mc:AlternateContent>
        <mc:Choice Requires="wps">
          <w:drawing>
            <wp:anchor distT="0" distB="0" distL="114300" distR="114300" simplePos="0" relativeHeight="251702272" behindDoc="1" locked="0" layoutInCell="1" allowOverlap="1" wp14:anchorId="282A0711" wp14:editId="6F5DCFAB">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17.8pt;margin-top:-23.25pt;width:31.15pt;height:31.1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fillcolor="#c2d69b [1942]" stroked="f" strokeweight="2pt"/>
          </w:pict>
        </mc:Fallback>
      </mc:AlternateContent>
    </w:r>
    <w:r w:rsidRPr="00D44336">
      <w:rPr>
        <w:lang w:val="en-IN" w:eastAsia="en-IN"/>
      </w:rPr>
      <mc:AlternateContent>
        <mc:Choice Requires="wps">
          <w:drawing>
            <wp:anchor distT="0" distB="0" distL="114300" distR="114300" simplePos="0" relativeHeight="251701248" behindDoc="0" locked="0" layoutInCell="1" allowOverlap="1" wp14:anchorId="7CF4D1AC" wp14:editId="571CABBE">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66.15pt;margin-top:11.65pt;width:5.65pt;height: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fillcolor="#b2a1c7 [1943]" stroked="f" strokeweight="2pt"/>
          </w:pict>
        </mc:Fallback>
      </mc:AlternateContent>
    </w:r>
    <w:r w:rsidRPr="00D44336">
      <w:rPr>
        <w:lang w:val="en-IN" w:eastAsia="en-IN"/>
      </w:rPr>
      <mc:AlternateContent>
        <mc:Choice Requires="wps">
          <w:drawing>
            <wp:anchor distT="0" distB="0" distL="114300" distR="114300" simplePos="0" relativeHeight="251700224" behindDoc="0" locked="0" layoutInCell="1" allowOverlap="1" wp14:anchorId="01F58666" wp14:editId="43319986">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00.4pt;margin-top:-13.5pt;width:11.3pt;height:1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fillcolor="#31849b [2408]" stroked="f" strokeweight="2pt"/>
          </w:pict>
        </mc:Fallback>
      </mc:AlternateContent>
    </w:r>
    <w:r w:rsidRPr="00D44336">
      <w:rPr>
        <w:lang w:val="en-IN" w:eastAsia="en-IN"/>
      </w:rPr>
      <mc:AlternateContent>
        <mc:Choice Requires="wps">
          <w:drawing>
            <wp:anchor distT="0" distB="0" distL="114300" distR="114300" simplePos="0" relativeHeight="251699200" behindDoc="0" locked="0" layoutInCell="1" allowOverlap="1" wp14:anchorId="60DB7270" wp14:editId="5DC20B7A">
              <wp:simplePos x="0" y="0"/>
              <wp:positionH relativeFrom="column">
                <wp:posOffset>4725670</wp:posOffset>
              </wp:positionH>
              <wp:positionV relativeFrom="paragraph">
                <wp:posOffset>-26670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72.1pt;margin-top:-2.1pt;width:8.5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6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4lkk6nQIAAMAFAAAOAAAAAAAAAAAAAAAAAC4CAABkcnMvZTJv&#10;RG9jLnhtbFBLAQItABQABgAIAAAAIQD4SqK02wAAAAkBAAAPAAAAAAAAAAAAAAAAAPcEAABkcnMv&#10;ZG93bnJldi54bWxQSwUGAAAAAAQABADzAAAA/wUAAAAA&#10;" fillcolor="gray [1629]" stroked="f" strokeweight="2pt"/>
          </w:pict>
        </mc:Fallback>
      </mc:AlternateContent>
    </w:r>
    <w:r w:rsidRPr="00D44336">
      <w:rPr>
        <w:lang w:val="en-IN" w:eastAsia="en-IN"/>
      </w:rPr>
      <mc:AlternateContent>
        <mc:Choice Requires="wps">
          <w:drawing>
            <wp:anchor distT="0" distB="0" distL="114300" distR="114300" simplePos="0" relativeHeight="251698176" behindDoc="0" locked="0" layoutInCell="1" allowOverlap="1" wp14:anchorId="783F2A86" wp14:editId="2A4F4367">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86.55pt;margin-top:1.2pt;width:11.3pt;height:1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fillcolor="#5f497a [2407]" stroked="f" strokeweight="2pt"/>
          </w:pict>
        </mc:Fallback>
      </mc:AlternateContent>
    </w:r>
    <w:r w:rsidRPr="003F62AF">
      <w:rPr>
        <w:lang w:val="en-IN" w:eastAsia="en-IN"/>
      </w:rPr>
      <mc:AlternateContent>
        <mc:Choice Requires="wps">
          <w:drawing>
            <wp:anchor distT="0" distB="0" distL="114300" distR="114300" simplePos="0" relativeHeight="251697152" behindDoc="0" locked="0" layoutInCell="1" allowOverlap="1" wp14:anchorId="3DD98F79" wp14:editId="5E61F29E">
              <wp:simplePos x="0" y="0"/>
              <wp:positionH relativeFrom="column">
                <wp:posOffset>-975995</wp:posOffset>
              </wp:positionH>
              <wp:positionV relativeFrom="paragraph">
                <wp:posOffset>259715</wp:posOffset>
              </wp:positionV>
              <wp:extent cx="77552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6.85pt,20.45pt" to="533.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" strokecolor="#d8d8d8 [2732]"/>
          </w:pict>
        </mc:Fallback>
      </mc:AlternateContent>
    </w:r>
    <w:r w:rsidR="00AE4364">
      <w:t>Utility to Save Electricity</w:t>
    </w:r>
  </w:p>
  <w:p w:rsidR="008C4D9E" w:rsidRDefault="008C4D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0pt;height:12.75pt" o:bullet="t">
        <v:imagedata r:id="rId1" o:title="Note"/>
      </v:shape>
    </w:pict>
  </w:numPicBullet>
  <w:numPicBullet w:numPicBulletId="1">
    <w:pict>
      <v:shape id="_x0000_i1062" type="#_x0000_t75" style="width:175.5pt;height:161.25pt" o:bullet="t">
        <v:imagedata r:id="rId2" o:title="caution"/>
      </v:shape>
    </w:pict>
  </w:numPicBullet>
  <w:numPicBullet w:numPicBulletId="2">
    <w:pict>
      <v:shape id="_x0000_i1063" type="#_x0000_t75" style="width:63pt;height:59.25pt" o:bullet="t">
        <v:imagedata r:id="rId3" o:title="spp-online-prerequisites"/>
      </v:shape>
    </w:pict>
  </w:numPicBullet>
  <w:numPicBullet w:numPicBulletId="3">
    <w:pict>
      <v:shape id="_x0000_i1064" type="#_x0000_t75" style="width:61.5pt;height:14.25pt" o:bullet="t">
        <v:imagedata r:id="rId4" o:title="prerequisites"/>
      </v:shape>
    </w:pict>
  </w:numPicBullet>
  <w:numPicBullet w:numPicBulletId="4">
    <w:pict>
      <v:shape id="_x0000_i1065" type="#_x0000_t75" style="width:49.5pt;height:16.5pt" o:bullet="t">
        <v:imagedata r:id="rId5" o:title="prerequisites 1"/>
      </v:shape>
    </w:pict>
  </w:numPicBullet>
  <w:abstractNum w:abstractNumId="0">
    <w:nsid w:val="04752F74"/>
    <w:multiLevelType w:val="hybridMultilevel"/>
    <w:tmpl w:val="7E482EAE"/>
    <w:lvl w:ilvl="0" w:tplc="D564EB9A">
      <w:start w:val="1"/>
      <w:numFmt w:val="bullet"/>
      <w:pStyle w:val="CTCautionLevel3"/>
      <w:lvlText w:val=""/>
      <w:lvlPicBulletId w:val="1"/>
      <w:lvlJc w:val="left"/>
      <w:pPr>
        <w:ind w:left="1944" w:hanging="360"/>
      </w:pPr>
      <w:rPr>
        <w:rFonts w:ascii="Symbol" w:hAnsi="Symbol" w:hint="default"/>
        <w:color w:val="auto"/>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10857483"/>
    <w:multiLevelType w:val="hybridMultilevel"/>
    <w:tmpl w:val="C70EE232"/>
    <w:lvl w:ilvl="0" w:tplc="3C0E72F6">
      <w:start w:val="1"/>
      <w:numFmt w:val="bullet"/>
      <w:pStyle w:val="CTCautionBodyTex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95A4D"/>
    <w:multiLevelType w:val="hybridMultilevel"/>
    <w:tmpl w:val="F290FFCE"/>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3D1B04"/>
    <w:multiLevelType w:val="hybridMultilevel"/>
    <w:tmpl w:val="5AA840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F7D0C84"/>
    <w:multiLevelType w:val="hybridMultilevel"/>
    <w:tmpl w:val="3E66593A"/>
    <w:lvl w:ilvl="0" w:tplc="8C24C424">
      <w:start w:val="1"/>
      <w:numFmt w:val="bullet"/>
      <w:pStyle w:val="CTCautionLevel2"/>
      <w:lvlText w:val=""/>
      <w:lvlPicBulletId w:val="1"/>
      <w:lvlJc w:val="left"/>
      <w:pPr>
        <w:ind w:left="1296" w:hanging="360"/>
      </w:pPr>
      <w:rPr>
        <w:rFonts w:ascii="Symbol" w:hAnsi="Symbol"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32E775AC"/>
    <w:multiLevelType w:val="hybridMultilevel"/>
    <w:tmpl w:val="0FE06006"/>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8">
    <w:nsid w:val="3B527FC6"/>
    <w:multiLevelType w:val="hybridMultilevel"/>
    <w:tmpl w:val="FA08C896"/>
    <w:lvl w:ilvl="0" w:tplc="E38ACCCE">
      <w:start w:val="1"/>
      <w:numFmt w:val="bullet"/>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9">
    <w:nsid w:val="3C932506"/>
    <w:multiLevelType w:val="hybridMultilevel"/>
    <w:tmpl w:val="9DC286EA"/>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5436E41"/>
    <w:multiLevelType w:val="hybridMultilevel"/>
    <w:tmpl w:val="055608E2"/>
    <w:lvl w:ilvl="0" w:tplc="359883D4">
      <w:start w:val="1"/>
      <w:numFmt w:val="bullet"/>
      <w:pStyle w:val="CTTable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01E6F"/>
    <w:multiLevelType w:val="hybridMultilevel"/>
    <w:tmpl w:val="C65065B0"/>
    <w:lvl w:ilvl="0" w:tplc="97CE69FE">
      <w:start w:val="1"/>
      <w:numFmt w:val="bullet"/>
      <w:pStyle w:val="CTBullet2"/>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nsid w:val="47E97A10"/>
    <w:multiLevelType w:val="multilevel"/>
    <w:tmpl w:val="6266523E"/>
    <w:lvl w:ilvl="0">
      <w:start w:val="1"/>
      <w:numFmt w:val="decimal"/>
      <w:lvlText w:val="%1"/>
      <w:lvlJc w:val="left"/>
      <w:pPr>
        <w:ind w:left="660" w:hanging="660"/>
      </w:pPr>
      <w:rPr>
        <w:rFonts w:hint="default"/>
      </w:rPr>
    </w:lvl>
    <w:lvl w:ilvl="1">
      <w:start w:val="1"/>
      <w:numFmt w:val="decimal"/>
      <w:lvlText w:val="%1.%2"/>
      <w:lvlJc w:val="left"/>
      <w:pPr>
        <w:ind w:left="944"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3">
    <w:nsid w:val="4A1D7124"/>
    <w:multiLevelType w:val="hybridMultilevel"/>
    <w:tmpl w:val="6B0041EC"/>
    <w:lvl w:ilvl="0" w:tplc="6A444DDC">
      <w:start w:val="1"/>
      <w:numFmt w:val="lowerLetter"/>
      <w:pStyle w:val="CTTableNumberedList2"/>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nsid w:val="4A7B1590"/>
    <w:multiLevelType w:val="hybridMultilevel"/>
    <w:tmpl w:val="C19E5778"/>
    <w:lvl w:ilvl="0" w:tplc="0AFA833C">
      <w:start w:val="1"/>
      <w:numFmt w:val="bullet"/>
      <w:pStyle w:val="CTTableBulletedLis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EFE2094"/>
    <w:multiLevelType w:val="multilevel"/>
    <w:tmpl w:val="4792198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3101"/>
        </w:tabs>
        <w:ind w:left="3101" w:hanging="851"/>
      </w:pPr>
      <w:rPr>
        <w:rFonts w:hint="default"/>
      </w:rPr>
    </w:lvl>
    <w:lvl w:ilvl="2">
      <w:start w:val="1"/>
      <w:numFmt w:val="decimal"/>
      <w:pStyle w:val="Heading3"/>
      <w:lvlText w:val="%1.%2.%3"/>
      <w:lvlJc w:val="left"/>
      <w:pPr>
        <w:tabs>
          <w:tab w:val="num" w:pos="170"/>
        </w:tabs>
        <w:ind w:left="0" w:firstLine="0"/>
      </w:pPr>
      <w:rPr>
        <w:rFonts w:hint="default"/>
      </w:rPr>
    </w:lvl>
    <w:lvl w:ilvl="3">
      <w:start w:val="1"/>
      <w:numFmt w:val="decimal"/>
      <w:pStyle w:val="Heading4"/>
      <w:lvlText w:val="%1.%2.%3.%4"/>
      <w:lvlJc w:val="left"/>
      <w:pPr>
        <w:tabs>
          <w:tab w:val="num" w:pos="284"/>
        </w:tabs>
        <w:ind w:left="284"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16">
    <w:nsid w:val="51200D8F"/>
    <w:multiLevelType w:val="hybridMultilevel"/>
    <w:tmpl w:val="DA5A5E14"/>
    <w:lvl w:ilvl="0" w:tplc="B21673E0">
      <w:start w:val="1"/>
      <w:numFmt w:val="bullet"/>
      <w:pStyle w:val="CTBullet1"/>
      <w:lvlText w:val=""/>
      <w:lvlJc w:val="left"/>
      <w:pPr>
        <w:ind w:left="121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nsid w:val="56B479D7"/>
    <w:multiLevelType w:val="hybridMultilevel"/>
    <w:tmpl w:val="355A08B6"/>
    <w:lvl w:ilvl="0" w:tplc="3E1E6E0A">
      <w:start w:val="1"/>
      <w:numFmt w:val="lowerRoman"/>
      <w:pStyle w:val="CTList3"/>
      <w:lvlText w:val="%1."/>
      <w:lvlJc w:val="right"/>
      <w:pPr>
        <w:ind w:left="1080" w:hanging="216"/>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nsid w:val="58464629"/>
    <w:multiLevelType w:val="hybridMultilevel"/>
    <w:tmpl w:val="C896CEBA"/>
    <w:lvl w:ilvl="0" w:tplc="2DDA67A6">
      <w:start w:val="1"/>
      <w:numFmt w:val="decimal"/>
      <w:pStyle w:val="CTTableNumberedList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5FA172AD"/>
    <w:multiLevelType w:val="hybridMultilevel"/>
    <w:tmpl w:val="BDCA9960"/>
    <w:lvl w:ilvl="0" w:tplc="A704DE22">
      <w:start w:val="1"/>
      <w:numFmt w:val="lowerLetter"/>
      <w:pStyle w:val="CTList2"/>
      <w:lvlText w:val="%1."/>
      <w:lvlJc w:val="left"/>
      <w:pPr>
        <w:ind w:left="576" w:hanging="288"/>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61A96EE3"/>
    <w:multiLevelType w:val="hybridMultilevel"/>
    <w:tmpl w:val="99DC3ABE"/>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1">
    <w:nsid w:val="634358A9"/>
    <w:multiLevelType w:val="hybridMultilevel"/>
    <w:tmpl w:val="2C8C7B8A"/>
    <w:lvl w:ilvl="0" w:tplc="DA1CE3BA">
      <w:start w:val="1"/>
      <w:numFmt w:val="bullet"/>
      <w:pStyle w:val="CTNoteLevel2"/>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22">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3">
    <w:nsid w:val="6DE257D0"/>
    <w:multiLevelType w:val="hybridMultilevel"/>
    <w:tmpl w:val="B9242516"/>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4">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9"/>
  </w:num>
  <w:num w:numId="2">
    <w:abstractNumId w:val="17"/>
  </w:num>
  <w:num w:numId="3">
    <w:abstractNumId w:val="16"/>
  </w:num>
  <w:num w:numId="4">
    <w:abstractNumId w:val="11"/>
  </w:num>
  <w:num w:numId="5">
    <w:abstractNumId w:val="22"/>
  </w:num>
  <w:num w:numId="6">
    <w:abstractNumId w:val="4"/>
  </w:num>
  <w:num w:numId="7">
    <w:abstractNumId w:val="24"/>
  </w:num>
  <w:num w:numId="8">
    <w:abstractNumId w:val="3"/>
  </w:num>
  <w:num w:numId="9">
    <w:abstractNumId w:val="8"/>
  </w:num>
  <w:num w:numId="10">
    <w:abstractNumId w:val="15"/>
  </w:num>
  <w:num w:numId="11">
    <w:abstractNumId w:val="19"/>
  </w:num>
  <w:num w:numId="12">
    <w:abstractNumId w:val="10"/>
  </w:num>
  <w:num w:numId="13">
    <w:abstractNumId w:val="14"/>
  </w:num>
  <w:num w:numId="14">
    <w:abstractNumId w:val="18"/>
  </w:num>
  <w:num w:numId="15">
    <w:abstractNumId w:val="13"/>
  </w:num>
  <w:num w:numId="16">
    <w:abstractNumId w:val="9"/>
    <w:lvlOverride w:ilvl="0">
      <w:startOverride w:val="1"/>
    </w:lvlOverride>
  </w:num>
  <w:num w:numId="17">
    <w:abstractNumId w:val="17"/>
    <w:lvlOverride w:ilvl="0">
      <w:startOverride w:val="1"/>
    </w:lvlOverride>
  </w:num>
  <w:num w:numId="18">
    <w:abstractNumId w:val="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7"/>
    <w:lvlOverride w:ilvl="0">
      <w:startOverride w:val="1"/>
    </w:lvlOverride>
  </w:num>
  <w:num w:numId="22">
    <w:abstractNumId w:val="19"/>
    <w:lvlOverride w:ilvl="0">
      <w:startOverride w:val="1"/>
    </w:lvlOverride>
  </w:num>
  <w:num w:numId="23">
    <w:abstractNumId w:val="1"/>
  </w:num>
  <w:num w:numId="24">
    <w:abstractNumId w:val="6"/>
  </w:num>
  <w:num w:numId="25">
    <w:abstractNumId w:val="0"/>
  </w:num>
  <w:num w:numId="26">
    <w:abstractNumId w:val="21"/>
  </w:num>
  <w:num w:numId="27">
    <w:abstractNumId w:val="5"/>
  </w:num>
  <w:num w:numId="28">
    <w:abstractNumId w:val="23"/>
  </w:num>
  <w:num w:numId="29">
    <w:abstractNumId w:val="2"/>
  </w:num>
  <w:num w:numId="30">
    <w:abstractNumId w:val="7"/>
  </w:num>
  <w:num w:numId="31">
    <w:abstractNumId w:val="20"/>
  </w:num>
  <w:num w:numId="32">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N" w:vendorID="64" w:dllVersion="131078" w:nlCheck="1" w:checkStyle="0"/>
  <w:activeWritingStyle w:appName="MSWord" w:lang="en-US" w:vendorID="64" w:dllVersion="131078" w:nlCheck="1" w:checkStyle="1"/>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3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DE"/>
    <w:rsid w:val="00000486"/>
    <w:rsid w:val="00002410"/>
    <w:rsid w:val="000024AF"/>
    <w:rsid w:val="000028D7"/>
    <w:rsid w:val="000030CE"/>
    <w:rsid w:val="000056FD"/>
    <w:rsid w:val="00011FB7"/>
    <w:rsid w:val="00012FE6"/>
    <w:rsid w:val="0001674A"/>
    <w:rsid w:val="00017D83"/>
    <w:rsid w:val="00021B39"/>
    <w:rsid w:val="0002691F"/>
    <w:rsid w:val="00034265"/>
    <w:rsid w:val="0003787D"/>
    <w:rsid w:val="00041737"/>
    <w:rsid w:val="00045108"/>
    <w:rsid w:val="000452E7"/>
    <w:rsid w:val="00045330"/>
    <w:rsid w:val="00052C3D"/>
    <w:rsid w:val="00054853"/>
    <w:rsid w:val="00057EB1"/>
    <w:rsid w:val="000605AE"/>
    <w:rsid w:val="0006308D"/>
    <w:rsid w:val="00063D44"/>
    <w:rsid w:val="00063FAB"/>
    <w:rsid w:val="00065D19"/>
    <w:rsid w:val="00066737"/>
    <w:rsid w:val="00072A32"/>
    <w:rsid w:val="00080724"/>
    <w:rsid w:val="00080B24"/>
    <w:rsid w:val="00086484"/>
    <w:rsid w:val="000866B6"/>
    <w:rsid w:val="00087180"/>
    <w:rsid w:val="00090831"/>
    <w:rsid w:val="000913D5"/>
    <w:rsid w:val="00092030"/>
    <w:rsid w:val="00092DEB"/>
    <w:rsid w:val="000964ED"/>
    <w:rsid w:val="000A15F8"/>
    <w:rsid w:val="000A5F0C"/>
    <w:rsid w:val="000C21F3"/>
    <w:rsid w:val="000C5174"/>
    <w:rsid w:val="000D07D3"/>
    <w:rsid w:val="000D0D02"/>
    <w:rsid w:val="000D3F82"/>
    <w:rsid w:val="000E52F6"/>
    <w:rsid w:val="000E683D"/>
    <w:rsid w:val="000F5F73"/>
    <w:rsid w:val="00101377"/>
    <w:rsid w:val="00103BC5"/>
    <w:rsid w:val="001045EB"/>
    <w:rsid w:val="0011107D"/>
    <w:rsid w:val="001163BF"/>
    <w:rsid w:val="00131E9F"/>
    <w:rsid w:val="00133EC5"/>
    <w:rsid w:val="00135B67"/>
    <w:rsid w:val="00137FBC"/>
    <w:rsid w:val="001408C6"/>
    <w:rsid w:val="001431E5"/>
    <w:rsid w:val="00147A70"/>
    <w:rsid w:val="00161489"/>
    <w:rsid w:val="00163564"/>
    <w:rsid w:val="00173346"/>
    <w:rsid w:val="00173CFD"/>
    <w:rsid w:val="0018174C"/>
    <w:rsid w:val="00191BD2"/>
    <w:rsid w:val="001A1DEB"/>
    <w:rsid w:val="001A7D09"/>
    <w:rsid w:val="001B131D"/>
    <w:rsid w:val="001B346A"/>
    <w:rsid w:val="001B5AD0"/>
    <w:rsid w:val="001D020F"/>
    <w:rsid w:val="001D6467"/>
    <w:rsid w:val="001E1840"/>
    <w:rsid w:val="001E3195"/>
    <w:rsid w:val="001F0CB4"/>
    <w:rsid w:val="001F0F41"/>
    <w:rsid w:val="001F2659"/>
    <w:rsid w:val="00204D0E"/>
    <w:rsid w:val="00207654"/>
    <w:rsid w:val="00215E75"/>
    <w:rsid w:val="00216178"/>
    <w:rsid w:val="002171F8"/>
    <w:rsid w:val="00222BC0"/>
    <w:rsid w:val="00231225"/>
    <w:rsid w:val="002375BF"/>
    <w:rsid w:val="002407C9"/>
    <w:rsid w:val="00260CAF"/>
    <w:rsid w:val="00262002"/>
    <w:rsid w:val="00262280"/>
    <w:rsid w:val="00266E7D"/>
    <w:rsid w:val="00281EF2"/>
    <w:rsid w:val="002826BD"/>
    <w:rsid w:val="00286119"/>
    <w:rsid w:val="00286972"/>
    <w:rsid w:val="0029231C"/>
    <w:rsid w:val="00293E24"/>
    <w:rsid w:val="002A018F"/>
    <w:rsid w:val="002A2FA3"/>
    <w:rsid w:val="002B0FB3"/>
    <w:rsid w:val="002B2247"/>
    <w:rsid w:val="002B5983"/>
    <w:rsid w:val="002C3AE8"/>
    <w:rsid w:val="002C7C99"/>
    <w:rsid w:val="002D414C"/>
    <w:rsid w:val="002D6DDB"/>
    <w:rsid w:val="002E3B22"/>
    <w:rsid w:val="002F222D"/>
    <w:rsid w:val="002F520A"/>
    <w:rsid w:val="003013A2"/>
    <w:rsid w:val="00305B82"/>
    <w:rsid w:val="00311E96"/>
    <w:rsid w:val="00312119"/>
    <w:rsid w:val="00314DFA"/>
    <w:rsid w:val="003161E7"/>
    <w:rsid w:val="0031777B"/>
    <w:rsid w:val="00321F77"/>
    <w:rsid w:val="003228B7"/>
    <w:rsid w:val="00325D2D"/>
    <w:rsid w:val="003276FB"/>
    <w:rsid w:val="003363E3"/>
    <w:rsid w:val="00336494"/>
    <w:rsid w:val="003366F0"/>
    <w:rsid w:val="003369A2"/>
    <w:rsid w:val="00337A9E"/>
    <w:rsid w:val="00346756"/>
    <w:rsid w:val="00363490"/>
    <w:rsid w:val="00363950"/>
    <w:rsid w:val="0036527C"/>
    <w:rsid w:val="00365749"/>
    <w:rsid w:val="00370275"/>
    <w:rsid w:val="0037159B"/>
    <w:rsid w:val="00374AC6"/>
    <w:rsid w:val="003750BE"/>
    <w:rsid w:val="00375C7E"/>
    <w:rsid w:val="0039232E"/>
    <w:rsid w:val="00392929"/>
    <w:rsid w:val="0039335A"/>
    <w:rsid w:val="003A3CAC"/>
    <w:rsid w:val="003C2470"/>
    <w:rsid w:val="003C3A91"/>
    <w:rsid w:val="003D083A"/>
    <w:rsid w:val="003D4087"/>
    <w:rsid w:val="003D5FA9"/>
    <w:rsid w:val="003D79B1"/>
    <w:rsid w:val="003F2D0B"/>
    <w:rsid w:val="004072BD"/>
    <w:rsid w:val="00411229"/>
    <w:rsid w:val="004207AD"/>
    <w:rsid w:val="00420FD8"/>
    <w:rsid w:val="0042348F"/>
    <w:rsid w:val="00432518"/>
    <w:rsid w:val="00437B15"/>
    <w:rsid w:val="00444317"/>
    <w:rsid w:val="00445A96"/>
    <w:rsid w:val="004512BD"/>
    <w:rsid w:val="00451DFA"/>
    <w:rsid w:val="00454A15"/>
    <w:rsid w:val="00456C3D"/>
    <w:rsid w:val="00457D59"/>
    <w:rsid w:val="004617B0"/>
    <w:rsid w:val="0046698C"/>
    <w:rsid w:val="0046698F"/>
    <w:rsid w:val="00471EC4"/>
    <w:rsid w:val="00475A4A"/>
    <w:rsid w:val="00477CFA"/>
    <w:rsid w:val="004845B5"/>
    <w:rsid w:val="004866A5"/>
    <w:rsid w:val="00487649"/>
    <w:rsid w:val="004A18A4"/>
    <w:rsid w:val="004C2428"/>
    <w:rsid w:val="004C4090"/>
    <w:rsid w:val="004C738F"/>
    <w:rsid w:val="004D3828"/>
    <w:rsid w:val="004E1881"/>
    <w:rsid w:val="004F3CF0"/>
    <w:rsid w:val="004F4569"/>
    <w:rsid w:val="004F51B6"/>
    <w:rsid w:val="0050043C"/>
    <w:rsid w:val="00505A3F"/>
    <w:rsid w:val="00511741"/>
    <w:rsid w:val="00511D89"/>
    <w:rsid w:val="005133AE"/>
    <w:rsid w:val="00516194"/>
    <w:rsid w:val="00520C1F"/>
    <w:rsid w:val="005240F2"/>
    <w:rsid w:val="00530667"/>
    <w:rsid w:val="00533EBD"/>
    <w:rsid w:val="00535075"/>
    <w:rsid w:val="00547C26"/>
    <w:rsid w:val="00555F65"/>
    <w:rsid w:val="0056083F"/>
    <w:rsid w:val="005616A5"/>
    <w:rsid w:val="005644D2"/>
    <w:rsid w:val="00564B4A"/>
    <w:rsid w:val="00567F5E"/>
    <w:rsid w:val="00570F3F"/>
    <w:rsid w:val="00571244"/>
    <w:rsid w:val="0057455C"/>
    <w:rsid w:val="00574CF5"/>
    <w:rsid w:val="005774D3"/>
    <w:rsid w:val="005810D6"/>
    <w:rsid w:val="005866D7"/>
    <w:rsid w:val="005869C6"/>
    <w:rsid w:val="00586E81"/>
    <w:rsid w:val="00587DF9"/>
    <w:rsid w:val="00595AB1"/>
    <w:rsid w:val="005A7F2D"/>
    <w:rsid w:val="005D60A5"/>
    <w:rsid w:val="005E218B"/>
    <w:rsid w:val="005E5298"/>
    <w:rsid w:val="005E5896"/>
    <w:rsid w:val="005F3F21"/>
    <w:rsid w:val="006012FE"/>
    <w:rsid w:val="006068B7"/>
    <w:rsid w:val="00607B7D"/>
    <w:rsid w:val="006108A0"/>
    <w:rsid w:val="00611CB5"/>
    <w:rsid w:val="00612D83"/>
    <w:rsid w:val="00617F54"/>
    <w:rsid w:val="00626D17"/>
    <w:rsid w:val="0063334F"/>
    <w:rsid w:val="00633A34"/>
    <w:rsid w:val="00640434"/>
    <w:rsid w:val="00640932"/>
    <w:rsid w:val="00640C09"/>
    <w:rsid w:val="0064115D"/>
    <w:rsid w:val="00641B25"/>
    <w:rsid w:val="00642B77"/>
    <w:rsid w:val="00644062"/>
    <w:rsid w:val="0064423F"/>
    <w:rsid w:val="00644860"/>
    <w:rsid w:val="00650419"/>
    <w:rsid w:val="00653E61"/>
    <w:rsid w:val="006568B4"/>
    <w:rsid w:val="00663CA4"/>
    <w:rsid w:val="00665398"/>
    <w:rsid w:val="00665AA7"/>
    <w:rsid w:val="00667E41"/>
    <w:rsid w:val="00670F17"/>
    <w:rsid w:val="00677239"/>
    <w:rsid w:val="006807B5"/>
    <w:rsid w:val="0068502A"/>
    <w:rsid w:val="006873BE"/>
    <w:rsid w:val="00690EFE"/>
    <w:rsid w:val="006955C9"/>
    <w:rsid w:val="006968B3"/>
    <w:rsid w:val="006A25F6"/>
    <w:rsid w:val="006A31F1"/>
    <w:rsid w:val="006A3EA8"/>
    <w:rsid w:val="006A7B1C"/>
    <w:rsid w:val="006B4FF8"/>
    <w:rsid w:val="006C0DC9"/>
    <w:rsid w:val="006C1514"/>
    <w:rsid w:val="006C2A4A"/>
    <w:rsid w:val="006C6570"/>
    <w:rsid w:val="006D0920"/>
    <w:rsid w:val="006D15D9"/>
    <w:rsid w:val="006E391A"/>
    <w:rsid w:val="006E65E0"/>
    <w:rsid w:val="006F002F"/>
    <w:rsid w:val="006F3238"/>
    <w:rsid w:val="006F35CA"/>
    <w:rsid w:val="0070047B"/>
    <w:rsid w:val="007143BC"/>
    <w:rsid w:val="00721161"/>
    <w:rsid w:val="007246FF"/>
    <w:rsid w:val="00726101"/>
    <w:rsid w:val="00726FFF"/>
    <w:rsid w:val="00727240"/>
    <w:rsid w:val="007325AB"/>
    <w:rsid w:val="007370FC"/>
    <w:rsid w:val="00744185"/>
    <w:rsid w:val="00746E00"/>
    <w:rsid w:val="00760473"/>
    <w:rsid w:val="007633E3"/>
    <w:rsid w:val="00766F24"/>
    <w:rsid w:val="007713CF"/>
    <w:rsid w:val="00771728"/>
    <w:rsid w:val="00787567"/>
    <w:rsid w:val="00787A60"/>
    <w:rsid w:val="0079016C"/>
    <w:rsid w:val="007973DF"/>
    <w:rsid w:val="007A52B9"/>
    <w:rsid w:val="007A53CC"/>
    <w:rsid w:val="007B08BB"/>
    <w:rsid w:val="007B144A"/>
    <w:rsid w:val="007B45CF"/>
    <w:rsid w:val="007B7299"/>
    <w:rsid w:val="007C4AA7"/>
    <w:rsid w:val="007D0AA6"/>
    <w:rsid w:val="007D3A9F"/>
    <w:rsid w:val="007D65FE"/>
    <w:rsid w:val="007D6C6E"/>
    <w:rsid w:val="007E126A"/>
    <w:rsid w:val="007E5664"/>
    <w:rsid w:val="007E7E7A"/>
    <w:rsid w:val="007F18CE"/>
    <w:rsid w:val="007F3C79"/>
    <w:rsid w:val="008009E1"/>
    <w:rsid w:val="00807605"/>
    <w:rsid w:val="008079EE"/>
    <w:rsid w:val="008223BE"/>
    <w:rsid w:val="008261A6"/>
    <w:rsid w:val="00827532"/>
    <w:rsid w:val="00830B4D"/>
    <w:rsid w:val="008371DE"/>
    <w:rsid w:val="00837E8D"/>
    <w:rsid w:val="00852FF7"/>
    <w:rsid w:val="00865194"/>
    <w:rsid w:val="00866DA6"/>
    <w:rsid w:val="0087127C"/>
    <w:rsid w:val="00872A65"/>
    <w:rsid w:val="0087341B"/>
    <w:rsid w:val="00873CC2"/>
    <w:rsid w:val="00881E6C"/>
    <w:rsid w:val="00883ADB"/>
    <w:rsid w:val="00885BC6"/>
    <w:rsid w:val="00886B26"/>
    <w:rsid w:val="008936D4"/>
    <w:rsid w:val="0089506D"/>
    <w:rsid w:val="008A10D2"/>
    <w:rsid w:val="008B0B17"/>
    <w:rsid w:val="008B30A2"/>
    <w:rsid w:val="008B5D96"/>
    <w:rsid w:val="008C1F53"/>
    <w:rsid w:val="008C4D9E"/>
    <w:rsid w:val="008D1549"/>
    <w:rsid w:val="008D7EBE"/>
    <w:rsid w:val="008E573F"/>
    <w:rsid w:val="008E7619"/>
    <w:rsid w:val="008F690B"/>
    <w:rsid w:val="008F79D8"/>
    <w:rsid w:val="00906E3F"/>
    <w:rsid w:val="00910C9D"/>
    <w:rsid w:val="00912B5C"/>
    <w:rsid w:val="009176FB"/>
    <w:rsid w:val="00917747"/>
    <w:rsid w:val="00922E0C"/>
    <w:rsid w:val="00922F89"/>
    <w:rsid w:val="0093501D"/>
    <w:rsid w:val="009507F9"/>
    <w:rsid w:val="009551A9"/>
    <w:rsid w:val="00956D26"/>
    <w:rsid w:val="00962B58"/>
    <w:rsid w:val="00966B6C"/>
    <w:rsid w:val="00973F4B"/>
    <w:rsid w:val="009752A5"/>
    <w:rsid w:val="00976486"/>
    <w:rsid w:val="00984DCC"/>
    <w:rsid w:val="0099089C"/>
    <w:rsid w:val="009915DA"/>
    <w:rsid w:val="00993F89"/>
    <w:rsid w:val="00997DA3"/>
    <w:rsid w:val="009B62B4"/>
    <w:rsid w:val="009D0918"/>
    <w:rsid w:val="009D159B"/>
    <w:rsid w:val="009D2137"/>
    <w:rsid w:val="009D4927"/>
    <w:rsid w:val="009D50FD"/>
    <w:rsid w:val="009D67DE"/>
    <w:rsid w:val="009E20BE"/>
    <w:rsid w:val="009E41BC"/>
    <w:rsid w:val="009F532D"/>
    <w:rsid w:val="00A0446D"/>
    <w:rsid w:val="00A049ED"/>
    <w:rsid w:val="00A07D71"/>
    <w:rsid w:val="00A15460"/>
    <w:rsid w:val="00A15499"/>
    <w:rsid w:val="00A20342"/>
    <w:rsid w:val="00A20F6A"/>
    <w:rsid w:val="00A21CE7"/>
    <w:rsid w:val="00A27036"/>
    <w:rsid w:val="00A358B9"/>
    <w:rsid w:val="00A3662B"/>
    <w:rsid w:val="00A40E07"/>
    <w:rsid w:val="00A40EAE"/>
    <w:rsid w:val="00A47AEB"/>
    <w:rsid w:val="00A50827"/>
    <w:rsid w:val="00A528D0"/>
    <w:rsid w:val="00A552FE"/>
    <w:rsid w:val="00A876A4"/>
    <w:rsid w:val="00A9180E"/>
    <w:rsid w:val="00A949D3"/>
    <w:rsid w:val="00A94EEC"/>
    <w:rsid w:val="00A971F7"/>
    <w:rsid w:val="00AA1535"/>
    <w:rsid w:val="00AA2A69"/>
    <w:rsid w:val="00AA4550"/>
    <w:rsid w:val="00AA771D"/>
    <w:rsid w:val="00AB3818"/>
    <w:rsid w:val="00AB4BB4"/>
    <w:rsid w:val="00AC1731"/>
    <w:rsid w:val="00AC69FD"/>
    <w:rsid w:val="00AC731C"/>
    <w:rsid w:val="00AD5A9B"/>
    <w:rsid w:val="00AD7B75"/>
    <w:rsid w:val="00AD7FF5"/>
    <w:rsid w:val="00AE37FA"/>
    <w:rsid w:val="00AE4224"/>
    <w:rsid w:val="00AE4364"/>
    <w:rsid w:val="00AF1EA5"/>
    <w:rsid w:val="00AF31E9"/>
    <w:rsid w:val="00AF5348"/>
    <w:rsid w:val="00B0061C"/>
    <w:rsid w:val="00B07F2D"/>
    <w:rsid w:val="00B12FA8"/>
    <w:rsid w:val="00B14501"/>
    <w:rsid w:val="00B23578"/>
    <w:rsid w:val="00B24A61"/>
    <w:rsid w:val="00B2739D"/>
    <w:rsid w:val="00B407E1"/>
    <w:rsid w:val="00B427D1"/>
    <w:rsid w:val="00B432AF"/>
    <w:rsid w:val="00B4375B"/>
    <w:rsid w:val="00B4401F"/>
    <w:rsid w:val="00B46ED6"/>
    <w:rsid w:val="00B4717E"/>
    <w:rsid w:val="00B543B8"/>
    <w:rsid w:val="00B55CCC"/>
    <w:rsid w:val="00B56224"/>
    <w:rsid w:val="00B64360"/>
    <w:rsid w:val="00B64D58"/>
    <w:rsid w:val="00B735F4"/>
    <w:rsid w:val="00B73743"/>
    <w:rsid w:val="00B75820"/>
    <w:rsid w:val="00B7690D"/>
    <w:rsid w:val="00B82555"/>
    <w:rsid w:val="00B83525"/>
    <w:rsid w:val="00B85208"/>
    <w:rsid w:val="00B95611"/>
    <w:rsid w:val="00BA4A61"/>
    <w:rsid w:val="00BB0E69"/>
    <w:rsid w:val="00BB2704"/>
    <w:rsid w:val="00BB49FB"/>
    <w:rsid w:val="00BC01A7"/>
    <w:rsid w:val="00BC33BC"/>
    <w:rsid w:val="00BD0283"/>
    <w:rsid w:val="00BD3F15"/>
    <w:rsid w:val="00BD52F0"/>
    <w:rsid w:val="00BD63AE"/>
    <w:rsid w:val="00C05732"/>
    <w:rsid w:val="00C15654"/>
    <w:rsid w:val="00C16746"/>
    <w:rsid w:val="00C1680D"/>
    <w:rsid w:val="00C22649"/>
    <w:rsid w:val="00C2625D"/>
    <w:rsid w:val="00C31D2F"/>
    <w:rsid w:val="00C32977"/>
    <w:rsid w:val="00C352A1"/>
    <w:rsid w:val="00C61CC5"/>
    <w:rsid w:val="00C63D0E"/>
    <w:rsid w:val="00C63E14"/>
    <w:rsid w:val="00C65DDF"/>
    <w:rsid w:val="00C66A29"/>
    <w:rsid w:val="00C717FB"/>
    <w:rsid w:val="00C71B90"/>
    <w:rsid w:val="00C72336"/>
    <w:rsid w:val="00C81974"/>
    <w:rsid w:val="00C83D1E"/>
    <w:rsid w:val="00C85ADD"/>
    <w:rsid w:val="00C93CF6"/>
    <w:rsid w:val="00CA492A"/>
    <w:rsid w:val="00CA7594"/>
    <w:rsid w:val="00CC0E47"/>
    <w:rsid w:val="00CD459C"/>
    <w:rsid w:val="00CE2B4D"/>
    <w:rsid w:val="00CE6239"/>
    <w:rsid w:val="00CF09B5"/>
    <w:rsid w:val="00CF1D9C"/>
    <w:rsid w:val="00CF2735"/>
    <w:rsid w:val="00CF332B"/>
    <w:rsid w:val="00D044ED"/>
    <w:rsid w:val="00D05DB5"/>
    <w:rsid w:val="00D11795"/>
    <w:rsid w:val="00D12094"/>
    <w:rsid w:val="00D14BB1"/>
    <w:rsid w:val="00D21E17"/>
    <w:rsid w:val="00D24C6C"/>
    <w:rsid w:val="00D301BD"/>
    <w:rsid w:val="00D32A3C"/>
    <w:rsid w:val="00D34528"/>
    <w:rsid w:val="00D352C2"/>
    <w:rsid w:val="00D35595"/>
    <w:rsid w:val="00D44336"/>
    <w:rsid w:val="00D50730"/>
    <w:rsid w:val="00D53DA1"/>
    <w:rsid w:val="00D541B6"/>
    <w:rsid w:val="00D56D94"/>
    <w:rsid w:val="00D608BC"/>
    <w:rsid w:val="00D62D31"/>
    <w:rsid w:val="00D662F7"/>
    <w:rsid w:val="00D70B76"/>
    <w:rsid w:val="00D73E26"/>
    <w:rsid w:val="00D74741"/>
    <w:rsid w:val="00D8110C"/>
    <w:rsid w:val="00D85D54"/>
    <w:rsid w:val="00D934FA"/>
    <w:rsid w:val="00D972BC"/>
    <w:rsid w:val="00DA6281"/>
    <w:rsid w:val="00DA7CCC"/>
    <w:rsid w:val="00DC419C"/>
    <w:rsid w:val="00DE4F00"/>
    <w:rsid w:val="00DE5D04"/>
    <w:rsid w:val="00DE6AA5"/>
    <w:rsid w:val="00DF0A0E"/>
    <w:rsid w:val="00DF5BAB"/>
    <w:rsid w:val="00DF5C6B"/>
    <w:rsid w:val="00DF63C1"/>
    <w:rsid w:val="00E116DD"/>
    <w:rsid w:val="00E12AB5"/>
    <w:rsid w:val="00E22D6A"/>
    <w:rsid w:val="00E24570"/>
    <w:rsid w:val="00E27731"/>
    <w:rsid w:val="00E33CB0"/>
    <w:rsid w:val="00E45377"/>
    <w:rsid w:val="00E551ED"/>
    <w:rsid w:val="00E72832"/>
    <w:rsid w:val="00E81094"/>
    <w:rsid w:val="00E81A3C"/>
    <w:rsid w:val="00E857A1"/>
    <w:rsid w:val="00E87FEC"/>
    <w:rsid w:val="00E93AAD"/>
    <w:rsid w:val="00E93FF0"/>
    <w:rsid w:val="00E94A45"/>
    <w:rsid w:val="00E95AAD"/>
    <w:rsid w:val="00E96DC5"/>
    <w:rsid w:val="00EA1A89"/>
    <w:rsid w:val="00EA2128"/>
    <w:rsid w:val="00EA3E06"/>
    <w:rsid w:val="00EA6813"/>
    <w:rsid w:val="00EB3BCE"/>
    <w:rsid w:val="00EB6195"/>
    <w:rsid w:val="00EB63EB"/>
    <w:rsid w:val="00EC5A8C"/>
    <w:rsid w:val="00EC5B64"/>
    <w:rsid w:val="00EC6F20"/>
    <w:rsid w:val="00EC7A17"/>
    <w:rsid w:val="00ED0BD3"/>
    <w:rsid w:val="00ED6049"/>
    <w:rsid w:val="00ED60FD"/>
    <w:rsid w:val="00ED6202"/>
    <w:rsid w:val="00ED7F00"/>
    <w:rsid w:val="00EE0812"/>
    <w:rsid w:val="00EE0A61"/>
    <w:rsid w:val="00EE159A"/>
    <w:rsid w:val="00EE2E6F"/>
    <w:rsid w:val="00EE5366"/>
    <w:rsid w:val="00EE57FE"/>
    <w:rsid w:val="00EF4E37"/>
    <w:rsid w:val="00F0699D"/>
    <w:rsid w:val="00F1043F"/>
    <w:rsid w:val="00F16D29"/>
    <w:rsid w:val="00F173C2"/>
    <w:rsid w:val="00F22BB5"/>
    <w:rsid w:val="00F22DCA"/>
    <w:rsid w:val="00F2542B"/>
    <w:rsid w:val="00F27F50"/>
    <w:rsid w:val="00F30A1B"/>
    <w:rsid w:val="00F31C8C"/>
    <w:rsid w:val="00F34E5D"/>
    <w:rsid w:val="00F34FA2"/>
    <w:rsid w:val="00F36272"/>
    <w:rsid w:val="00F373DE"/>
    <w:rsid w:val="00F42DC6"/>
    <w:rsid w:val="00F430C1"/>
    <w:rsid w:val="00F473A6"/>
    <w:rsid w:val="00F53A17"/>
    <w:rsid w:val="00F54516"/>
    <w:rsid w:val="00F56B64"/>
    <w:rsid w:val="00F56E77"/>
    <w:rsid w:val="00F573FA"/>
    <w:rsid w:val="00F60281"/>
    <w:rsid w:val="00F614AE"/>
    <w:rsid w:val="00F71AE2"/>
    <w:rsid w:val="00F84BBA"/>
    <w:rsid w:val="00F9283F"/>
    <w:rsid w:val="00F93132"/>
    <w:rsid w:val="00F9752B"/>
    <w:rsid w:val="00FA1F4A"/>
    <w:rsid w:val="00FA45E6"/>
    <w:rsid w:val="00FA76B3"/>
    <w:rsid w:val="00FB3260"/>
    <w:rsid w:val="00FC3F2F"/>
    <w:rsid w:val="00FC487E"/>
    <w:rsid w:val="00FC5283"/>
    <w:rsid w:val="00FC552B"/>
    <w:rsid w:val="00FC62C6"/>
    <w:rsid w:val="00FD0544"/>
    <w:rsid w:val="00FD209A"/>
    <w:rsid w:val="00FD79E4"/>
    <w:rsid w:val="00FE235B"/>
    <w:rsid w:val="00FE60E1"/>
    <w:rsid w:val="00FE61ED"/>
    <w:rsid w:val="00FF0DA0"/>
    <w:rsid w:val="00FF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themeColor="text1"/>
        <w:sz w:val="22"/>
        <w:szCs w:val="22"/>
        <w:lang w:val="en-IN"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header" w:locked="1"/>
    <w:lsdException w:name="footer" w:locked="1"/>
    <w:lsdException w:name="caption" w:locked="1" w:uiPriority="35" w:qFormat="1"/>
    <w:lsdException w:name="table of figures" w:locked="1"/>
    <w:lsdException w:name="Title" w:locked="1" w:uiPriority="10" w:unhideWhenUsed="0" w:qFormat="1"/>
    <w:lsdException w:name="Default Paragraph Font" w:uiPriority="1"/>
    <w:lsdException w:name="Subtitle" w:locked="1" w:uiPriority="11" w:unhideWhenUsed="0" w:qFormat="1"/>
    <w:lsdException w:name="Hyperlink" w:locked="1" w:qFormat="1"/>
    <w:lsdException w:name="Strong" w:locked="1" w:uiPriority="22" w:unhideWhenUsed="0" w:qFormat="1"/>
    <w:lsdException w:name="Emphasis" w:locked="1" w:uiPriority="20" w:unhideWhenUsed="0" w:qFormat="1"/>
    <w:lsdException w:name="Table Grid" w:locked="1" w:semiHidden="0" w:uiPriority="0" w:unhideWhenUsed="0"/>
    <w:lsdException w:name="Placeholder Text" w:unhideWhenUsed="0"/>
    <w:lsdException w:name="No Spacing" w:locked="1"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uiPriority="29" w:unhideWhenUsed="0" w:qFormat="1"/>
    <w:lsdException w:name="Intense Quote" w:locked="1"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qFormat="1"/>
    <w:lsdException w:name="Intense Emphasis" w:locked="1" w:uiPriority="21" w:unhideWhenUsed="0" w:qFormat="1"/>
    <w:lsdException w:name="Subtle Reference" w:locked="1" w:uiPriority="31" w:unhideWhenUsed="0"/>
    <w:lsdException w:name="Intense Reference" w:locked="1" w:uiPriority="32" w:unhideWhenUsed="0"/>
    <w:lsdException w:name="Book Title" w:locked="1" w:uiPriority="33" w:unhideWhenUsed="0"/>
    <w:lsdException w:name="Bibliography" w:uiPriority="37"/>
    <w:lsdException w:name="TOC Heading" w:uiPriority="39" w:qFormat="1"/>
  </w:latentStyles>
  <w:style w:type="paragraph" w:default="1" w:styleId="Normal">
    <w:name w:val="Normal"/>
    <w:semiHidden/>
    <w:qFormat/>
    <w:rsid w:val="00E857A1"/>
    <w:rPr>
      <w:lang w:val="en-US"/>
    </w:rPr>
  </w:style>
  <w:style w:type="paragraph" w:styleId="Heading1">
    <w:name w:val="heading 1"/>
    <w:aliases w:val="CTN_Heading 1"/>
    <w:basedOn w:val="CTHeading1"/>
    <w:next w:val="CTBodyText"/>
    <w:link w:val="Heading1Char"/>
    <w:uiPriority w:val="3"/>
    <w:qFormat/>
    <w:rsid w:val="001B5AD0"/>
    <w:pPr>
      <w:keepLines/>
      <w:numPr>
        <w:numId w:val="10"/>
      </w:numPr>
      <w:ind w:left="562" w:hanging="562"/>
    </w:pPr>
    <w:rPr>
      <w:rFonts w:eastAsiaTheme="majorEastAsia" w:cstheme="majorBidi"/>
      <w:bCs/>
      <w:szCs w:val="28"/>
    </w:rPr>
  </w:style>
  <w:style w:type="paragraph" w:styleId="Heading2">
    <w:name w:val="heading 2"/>
    <w:aliases w:val="CTN_Heading 2"/>
    <w:basedOn w:val="CTHeading2"/>
    <w:next w:val="CTBodyText"/>
    <w:link w:val="Heading2Char"/>
    <w:uiPriority w:val="3"/>
    <w:qFormat/>
    <w:rsid w:val="001B5AD0"/>
    <w:pPr>
      <w:keepLines/>
      <w:numPr>
        <w:ilvl w:val="1"/>
        <w:numId w:val="10"/>
      </w:numPr>
      <w:tabs>
        <w:tab w:val="clear" w:pos="3101"/>
        <w:tab w:val="num" w:pos="851"/>
      </w:tabs>
      <w:ind w:left="850" w:hanging="850"/>
    </w:pPr>
    <w:rPr>
      <w:rFonts w:eastAsiaTheme="majorEastAsia" w:cstheme="majorBidi"/>
      <w:bCs/>
      <w:szCs w:val="26"/>
    </w:rPr>
  </w:style>
  <w:style w:type="paragraph" w:styleId="Heading3">
    <w:name w:val="heading 3"/>
    <w:aliases w:val="CTN_Heading 3"/>
    <w:basedOn w:val="CTHeading3"/>
    <w:next w:val="CTBodyText"/>
    <w:link w:val="Heading3Char"/>
    <w:uiPriority w:val="3"/>
    <w:qFormat/>
    <w:rsid w:val="00293E24"/>
    <w:pPr>
      <w:keepLines/>
      <w:numPr>
        <w:ilvl w:val="2"/>
        <w:numId w:val="10"/>
      </w:numPr>
      <w:tabs>
        <w:tab w:val="clear" w:pos="170"/>
      </w:tabs>
      <w:ind w:left="965" w:hanging="965"/>
    </w:pPr>
    <w:rPr>
      <w:rFonts w:eastAsiaTheme="majorEastAsia" w:cstheme="majorBidi"/>
      <w:bCs/>
      <w:color w:val="1F497D"/>
    </w:rPr>
  </w:style>
  <w:style w:type="paragraph" w:styleId="Heading4">
    <w:name w:val="heading 4"/>
    <w:aliases w:val="CTN_Heading 4"/>
    <w:basedOn w:val="CTHeading4"/>
    <w:next w:val="CTBodyText"/>
    <w:link w:val="Heading4Char"/>
    <w:uiPriority w:val="3"/>
    <w:qFormat/>
    <w:rsid w:val="00293E24"/>
    <w:pPr>
      <w:keepLines/>
      <w:numPr>
        <w:ilvl w:val="3"/>
        <w:numId w:val="10"/>
      </w:numPr>
      <w:ind w:left="1138" w:hanging="1138"/>
    </w:pPr>
    <w:rPr>
      <w:rFonts w:eastAsiaTheme="majorEastAsia" w:cstheme="majorBidi"/>
      <w:bCs/>
      <w:iCs/>
      <w:color w:val="1F497D"/>
    </w:rPr>
  </w:style>
  <w:style w:type="paragraph" w:styleId="Heading5">
    <w:name w:val="heading 5"/>
    <w:aliases w:val="CTN_Heading 5"/>
    <w:basedOn w:val="CTHeading5"/>
    <w:next w:val="CTBodyText"/>
    <w:link w:val="Heading5Char"/>
    <w:uiPriority w:val="3"/>
    <w:qFormat/>
    <w:rsid w:val="00293E24"/>
    <w:pPr>
      <w:keepLines/>
      <w:numPr>
        <w:ilvl w:val="4"/>
        <w:numId w:val="10"/>
      </w:numPr>
      <w:ind w:left="1195" w:hanging="1195"/>
    </w:pPr>
    <w:rPr>
      <w:rFonts w:eastAsiaTheme="majorEastAsia" w:cstheme="majorBidi"/>
      <w:color w:val="1F497D" w:themeColor="text2"/>
    </w:rPr>
  </w:style>
  <w:style w:type="paragraph" w:styleId="Heading6">
    <w:name w:val="heading 6"/>
    <w:basedOn w:val="Normal"/>
    <w:next w:val="Normal"/>
    <w:link w:val="Heading6Char"/>
    <w:uiPriority w:val="9"/>
    <w:semiHidden/>
    <w:qFormat/>
    <w:locked/>
    <w:rsid w:val="001431E5"/>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qFormat/>
    <w:locked/>
    <w:rsid w:val="001431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336494"/>
    <w:pPr>
      <w:spacing w:before="360" w:after="360"/>
      <w:jc w:val="right"/>
    </w:pPr>
    <w:rPr>
      <w:color w:val="17365D" w:themeColor="text2" w:themeShade="BF"/>
      <w:sz w:val="64"/>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CC0E47"/>
    <w:rPr>
      <w:b/>
      <w:caps/>
      <w:spacing w:val="100"/>
      <w:sz w:val="22"/>
    </w:rPr>
  </w:style>
  <w:style w:type="paragraph" w:styleId="BalloonText">
    <w:name w:val="Balloon Text"/>
    <w:basedOn w:val="Normal"/>
    <w:link w:val="BalloonTextChar"/>
    <w:uiPriority w:val="99"/>
    <w:semiHidden/>
    <w:unhideWhenUsed/>
    <w:rsid w:val="00DF63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0024AF"/>
    <w:rPr>
      <w:noProof/>
      <w:lang w:eastAsia="en-IN"/>
    </w:rPr>
  </w:style>
  <w:style w:type="paragraph" w:customStyle="1" w:styleId="CTHeading1">
    <w:name w:val="CT_Heading 1"/>
    <w:basedOn w:val="Normal"/>
    <w:next w:val="CTBodyText"/>
    <w:uiPriority w:val="4"/>
    <w:qFormat/>
    <w:rsid w:val="00B4375B"/>
    <w:pPr>
      <w:keepNext/>
      <w:pageBreakBefore/>
      <w:spacing w:before="120"/>
      <w:ind w:left="0"/>
      <w:outlineLvl w:val="0"/>
    </w:pPr>
    <w:rPr>
      <w:sz w:val="44"/>
    </w:rPr>
  </w:style>
  <w:style w:type="paragraph" w:customStyle="1" w:styleId="CTHeading2">
    <w:name w:val="CT_Heading 2"/>
    <w:basedOn w:val="CTHeading1"/>
    <w:next w:val="CTBodyText"/>
    <w:uiPriority w:val="4"/>
    <w:qFormat/>
    <w:rsid w:val="00BC33BC"/>
    <w:pPr>
      <w:pageBreakBefore w:val="0"/>
      <w:spacing w:before="360"/>
      <w:outlineLvl w:val="1"/>
    </w:pPr>
    <w:rPr>
      <w:sz w:val="36"/>
    </w:rPr>
  </w:style>
  <w:style w:type="paragraph" w:customStyle="1" w:styleId="CTHeading3">
    <w:name w:val="CT_Heading 3"/>
    <w:basedOn w:val="CTHeading2"/>
    <w:next w:val="CTBodyText"/>
    <w:uiPriority w:val="4"/>
    <w:qFormat/>
    <w:rsid w:val="00BC33BC"/>
    <w:pPr>
      <w:spacing w:before="240"/>
      <w:outlineLvl w:val="2"/>
    </w:pPr>
    <w:rPr>
      <w:color w:val="1F497D" w:themeColor="text2"/>
      <w:sz w:val="32"/>
    </w:rPr>
  </w:style>
  <w:style w:type="character" w:customStyle="1" w:styleId="Heading1Char">
    <w:name w:val="Heading 1 Char"/>
    <w:aliases w:val="CTN_Heading 1 Char"/>
    <w:basedOn w:val="DefaultParagraphFont"/>
    <w:link w:val="Heading1"/>
    <w:uiPriority w:val="3"/>
    <w:rsid w:val="001B5AD0"/>
    <w:rPr>
      <w:rFonts w:eastAsiaTheme="majorEastAsia" w:cstheme="majorBidi"/>
      <w:bCs/>
      <w:sz w:val="44"/>
      <w:szCs w:val="28"/>
    </w:rPr>
  </w:style>
  <w:style w:type="paragraph" w:customStyle="1" w:styleId="CTHeading4">
    <w:name w:val="CT_Heading 4"/>
    <w:basedOn w:val="CTHeading3"/>
    <w:next w:val="CTBodyText"/>
    <w:uiPriority w:val="4"/>
    <w:qFormat/>
    <w:rsid w:val="00A949D3"/>
    <w:pPr>
      <w:outlineLvl w:val="3"/>
    </w:pPr>
    <w:rPr>
      <w:b/>
      <w:sz w:val="28"/>
    </w:rPr>
  </w:style>
  <w:style w:type="paragraph" w:customStyle="1" w:styleId="CTHeading5">
    <w:name w:val="CT_Heading 5"/>
    <w:basedOn w:val="CTHeading4"/>
    <w:next w:val="CTBodyText"/>
    <w:uiPriority w:val="4"/>
    <w:qFormat/>
    <w:rsid w:val="00BC33BC"/>
    <w:pPr>
      <w:outlineLvl w:val="4"/>
    </w:pPr>
    <w:rPr>
      <w:color w:val="1F497D"/>
      <w:sz w:val="24"/>
    </w:rPr>
  </w:style>
  <w:style w:type="paragraph" w:styleId="ListParagraph">
    <w:name w:val="List Paragraph"/>
    <w:basedOn w:val="Normal"/>
    <w:uiPriority w:val="34"/>
    <w:qFormat/>
    <w:locked/>
    <w:rsid w:val="00B95611"/>
    <w:pPr>
      <w:contextualSpacing/>
    </w:pPr>
  </w:style>
  <w:style w:type="paragraph" w:customStyle="1" w:styleId="CTList1">
    <w:name w:val="CT_List 1"/>
    <w:basedOn w:val="ListParagraph"/>
    <w:uiPriority w:val="6"/>
    <w:qFormat/>
    <w:rsid w:val="00374AC6"/>
    <w:pPr>
      <w:numPr>
        <w:numId w:val="1"/>
      </w:numPr>
      <w:spacing w:before="120"/>
    </w:pPr>
    <w:rPr>
      <w:color w:val="404040" w:themeColor="text1" w:themeTint="BF"/>
    </w:rPr>
  </w:style>
  <w:style w:type="paragraph" w:customStyle="1" w:styleId="CTList2">
    <w:name w:val="CT_List 2"/>
    <w:basedOn w:val="CTList1"/>
    <w:uiPriority w:val="6"/>
    <w:qFormat/>
    <w:rsid w:val="00374AC6"/>
    <w:pPr>
      <w:numPr>
        <w:numId w:val="11"/>
      </w:numPr>
    </w:pPr>
  </w:style>
  <w:style w:type="paragraph" w:customStyle="1" w:styleId="CTList3">
    <w:name w:val="CT_List 3"/>
    <w:basedOn w:val="CTList2"/>
    <w:uiPriority w:val="6"/>
    <w:qFormat/>
    <w:rsid w:val="00374AC6"/>
    <w:pPr>
      <w:numPr>
        <w:numId w:val="2"/>
      </w:numPr>
    </w:pPr>
  </w:style>
  <w:style w:type="paragraph" w:customStyle="1" w:styleId="CTBullet1">
    <w:name w:val="CT_Bullet 1"/>
    <w:basedOn w:val="CTList1"/>
    <w:uiPriority w:val="5"/>
    <w:qFormat/>
    <w:rsid w:val="00374AC6"/>
    <w:pPr>
      <w:numPr>
        <w:numId w:val="3"/>
      </w:numPr>
      <w:ind w:left="288" w:hanging="288"/>
    </w:pPr>
  </w:style>
  <w:style w:type="paragraph" w:customStyle="1" w:styleId="CTBullet2">
    <w:name w:val="CT_Bullet 2"/>
    <w:basedOn w:val="CTList2"/>
    <w:uiPriority w:val="5"/>
    <w:qFormat/>
    <w:rsid w:val="00374AC6"/>
    <w:pPr>
      <w:numPr>
        <w:numId w:val="4"/>
      </w:numPr>
      <w:ind w:left="576" w:hanging="288"/>
    </w:pPr>
  </w:style>
  <w:style w:type="paragraph" w:customStyle="1" w:styleId="CTBullet3">
    <w:name w:val="CT_Bullet 3"/>
    <w:basedOn w:val="CTList3"/>
    <w:uiPriority w:val="5"/>
    <w:qFormat/>
    <w:rsid w:val="00374AC6"/>
    <w:pPr>
      <w:numPr>
        <w:numId w:val="5"/>
      </w:numPr>
      <w:ind w:left="864" w:hanging="288"/>
    </w:pPr>
  </w:style>
  <w:style w:type="paragraph" w:customStyle="1" w:styleId="CTImageBodyText">
    <w:name w:val="CT_Image_Body Text"/>
    <w:basedOn w:val="CTImageCoverPage"/>
    <w:uiPriority w:val="7"/>
    <w:qFormat/>
    <w:rsid w:val="003750BE"/>
    <w:pPr>
      <w:spacing w:before="120"/>
      <w:ind w:left="0"/>
    </w:pPr>
    <w:rPr>
      <w:rFonts w:ascii="Segoe UI" w:hAnsi="Segoe UI"/>
      <w:sz w:val="20"/>
    </w:rPr>
  </w:style>
  <w:style w:type="paragraph" w:customStyle="1" w:styleId="CTImageLevel1">
    <w:name w:val="CT_Image_Level 1"/>
    <w:basedOn w:val="CTImageBodyText"/>
    <w:uiPriority w:val="7"/>
    <w:qFormat/>
    <w:rsid w:val="003750BE"/>
    <w:pPr>
      <w:ind w:left="288"/>
    </w:pPr>
  </w:style>
  <w:style w:type="paragraph" w:customStyle="1" w:styleId="CTImageLevel2">
    <w:name w:val="CT_Image_Level 2"/>
    <w:basedOn w:val="CTImageLevel1"/>
    <w:uiPriority w:val="7"/>
    <w:qFormat/>
    <w:rsid w:val="00B64360"/>
    <w:pPr>
      <w:ind w:left="576"/>
    </w:pPr>
    <w:rPr>
      <w:rFonts w:ascii="Calibri" w:hAnsi="Calibri"/>
      <w:sz w:val="22"/>
    </w:rPr>
  </w:style>
  <w:style w:type="paragraph" w:customStyle="1" w:styleId="CTImageLevel3">
    <w:name w:val="CT_Image_Level 3"/>
    <w:basedOn w:val="CTImageLevel2"/>
    <w:uiPriority w:val="7"/>
    <w:qFormat/>
    <w:rsid w:val="00E81A3C"/>
    <w:pPr>
      <w:ind w:left="1080"/>
    </w:pPr>
  </w:style>
  <w:style w:type="table" w:styleId="TableGrid">
    <w:name w:val="Table Grid"/>
    <w:basedOn w:val="TableNormal"/>
    <w:locked/>
    <w:rsid w:val="00760473"/>
    <w:pPr>
      <w:spacing w:before="120" w:after="360"/>
    </w:pPr>
    <w:rPr>
      <w:rFonts w:ascii="Times New Roman" w:eastAsia="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Normal"/>
    <w:link w:val="CTTableTextChar"/>
    <w:autoRedefine/>
    <w:uiPriority w:val="10"/>
    <w:rsid w:val="00690EFE"/>
    <w:pPr>
      <w:spacing w:before="80" w:after="80" w:line="360" w:lineRule="auto"/>
      <w:ind w:left="0"/>
    </w:pPr>
    <w:rPr>
      <w:rFonts w:eastAsia="Batang" w:cstheme="minorHAnsi"/>
      <w:color w:val="404040" w:themeColor="text1" w:themeTint="BF"/>
      <w:sz w:val="18"/>
      <w:szCs w:val="18"/>
      <w:lang w:eastAsia="ko-KR"/>
    </w:rPr>
  </w:style>
  <w:style w:type="character" w:customStyle="1" w:styleId="CTTableTextChar">
    <w:name w:val="CT_Table Text Char"/>
    <w:basedOn w:val="DefaultParagraphFont"/>
    <w:link w:val="CTTableText"/>
    <w:uiPriority w:val="10"/>
    <w:rsid w:val="00690EFE"/>
    <w:rPr>
      <w:rFonts w:eastAsia="Batang" w:cstheme="minorHAnsi"/>
      <w:color w:val="404040" w:themeColor="text1" w:themeTint="BF"/>
      <w:sz w:val="18"/>
      <w:szCs w:val="18"/>
      <w:lang w:val="en-US" w:eastAsia="ko-KR"/>
    </w:rPr>
  </w:style>
  <w:style w:type="paragraph" w:customStyle="1" w:styleId="CTTableHeading">
    <w:name w:val="CT_Table Heading"/>
    <w:basedOn w:val="Normal"/>
    <w:next w:val="CTTableText"/>
    <w:link w:val="CTTableHeadingChar"/>
    <w:uiPriority w:val="10"/>
    <w:rsid w:val="00D934FA"/>
    <w:pPr>
      <w:tabs>
        <w:tab w:val="right" w:leader="dot" w:pos="9360"/>
      </w:tabs>
      <w:spacing w:before="60" w:after="60" w:line="360" w:lineRule="auto"/>
      <w:ind w:left="0"/>
    </w:pPr>
    <w:rPr>
      <w:rFonts w:eastAsia="Times New Roman" w:cs="Arial"/>
      <w:b/>
      <w:color w:val="FFFFFF" w:themeColor="background1"/>
      <w:szCs w:val="36"/>
      <w:lang w:eastAsia="ko-KR"/>
    </w:rPr>
  </w:style>
  <w:style w:type="character" w:customStyle="1" w:styleId="CTTableHeadingChar">
    <w:name w:val="CT_Table Heading Char"/>
    <w:basedOn w:val="DefaultParagraphFont"/>
    <w:link w:val="CTTableHeading"/>
    <w:uiPriority w:val="10"/>
    <w:rsid w:val="008261A6"/>
    <w:rPr>
      <w:rFonts w:eastAsia="Times New Roman" w:cs="Arial"/>
      <w:b/>
      <w:color w:val="FFFFFF" w:themeColor="background1"/>
      <w:szCs w:val="36"/>
      <w:lang w:eastAsia="ko-KR"/>
    </w:rPr>
  </w:style>
  <w:style w:type="numbering" w:customStyle="1" w:styleId="BulletLevel1">
    <w:name w:val="Bullet Level 1"/>
    <w:basedOn w:val="NoList"/>
    <w:uiPriority w:val="99"/>
    <w:locked/>
    <w:rsid w:val="00760473"/>
    <w:pPr>
      <w:numPr>
        <w:numId w:val="6"/>
      </w:numPr>
    </w:pPr>
  </w:style>
  <w:style w:type="character" w:styleId="Hyperlink">
    <w:name w:val="Hyperlink"/>
    <w:aliases w:val="CT_Hyperlink"/>
    <w:uiPriority w:val="99"/>
    <w:qFormat/>
    <w:locked/>
    <w:rsid w:val="00B75820"/>
    <w:rPr>
      <w:rFonts w:ascii="Calibri" w:hAnsi="Calibri"/>
      <w:color w:val="0000FF"/>
      <w:sz w:val="22"/>
      <w:u w:val="single"/>
    </w:rPr>
  </w:style>
  <w:style w:type="paragraph" w:styleId="TOCHeading">
    <w:name w:val="TOC Heading"/>
    <w:basedOn w:val="Heading1"/>
    <w:next w:val="Normal"/>
    <w:uiPriority w:val="39"/>
    <w:semiHidden/>
    <w:unhideWhenUsed/>
    <w:qFormat/>
    <w:rsid w:val="00BD52F0"/>
    <w:pPr>
      <w:outlineLvl w:val="9"/>
    </w:pPr>
    <w:rPr>
      <w:lang w:eastAsia="ja-JP"/>
    </w:rPr>
  </w:style>
  <w:style w:type="character" w:customStyle="1" w:styleId="Heading2Char">
    <w:name w:val="Heading 2 Char"/>
    <w:aliases w:val="CTN_Heading 2 Char"/>
    <w:basedOn w:val="DefaultParagraphFont"/>
    <w:link w:val="Heading2"/>
    <w:uiPriority w:val="3"/>
    <w:rsid w:val="001B5AD0"/>
    <w:rPr>
      <w:rFonts w:eastAsiaTheme="majorEastAsia" w:cstheme="majorBidi"/>
      <w:bCs/>
      <w:sz w:val="36"/>
      <w:szCs w:val="26"/>
    </w:rPr>
  </w:style>
  <w:style w:type="character" w:customStyle="1" w:styleId="Heading3Char">
    <w:name w:val="Heading 3 Char"/>
    <w:aliases w:val="CTN_Heading 3 Char"/>
    <w:basedOn w:val="DefaultParagraphFont"/>
    <w:link w:val="Heading3"/>
    <w:uiPriority w:val="3"/>
    <w:rsid w:val="00293E24"/>
    <w:rPr>
      <w:rFonts w:eastAsiaTheme="majorEastAsia" w:cstheme="majorBidi"/>
      <w:bCs/>
      <w:color w:val="1F497D"/>
      <w:sz w:val="32"/>
    </w:rPr>
  </w:style>
  <w:style w:type="character" w:customStyle="1" w:styleId="Heading4Char">
    <w:name w:val="Heading 4 Char"/>
    <w:aliases w:val="CTN_Heading 4 Char"/>
    <w:basedOn w:val="DefaultParagraphFont"/>
    <w:link w:val="Heading4"/>
    <w:uiPriority w:val="3"/>
    <w:rsid w:val="00293E24"/>
    <w:rPr>
      <w:rFonts w:eastAsiaTheme="majorEastAsia" w:cstheme="majorBidi"/>
      <w:b/>
      <w:bCs/>
      <w:iCs/>
      <w:color w:val="1F497D"/>
      <w:sz w:val="28"/>
    </w:rPr>
  </w:style>
  <w:style w:type="paragraph" w:customStyle="1" w:styleId="CTNoteBodyText">
    <w:name w:val="CT_Note Body Text"/>
    <w:basedOn w:val="Normal"/>
    <w:uiPriority w:val="8"/>
    <w:qFormat/>
    <w:rsid w:val="0036527C"/>
    <w:pPr>
      <w:numPr>
        <w:numId w:val="7"/>
      </w:numPr>
      <w:tabs>
        <w:tab w:val="left" w:pos="288"/>
      </w:tabs>
    </w:pPr>
    <w:rPr>
      <w:color w:val="404040" w:themeColor="text1" w:themeTint="BF"/>
    </w:rPr>
  </w:style>
  <w:style w:type="paragraph" w:customStyle="1" w:styleId="CTNoteLevel1">
    <w:name w:val="CT_Note Level 1"/>
    <w:basedOn w:val="CTList1"/>
    <w:uiPriority w:val="8"/>
    <w:qFormat/>
    <w:rsid w:val="000D3F82"/>
    <w:pPr>
      <w:numPr>
        <w:numId w:val="8"/>
      </w:numPr>
      <w:ind w:left="504"/>
    </w:pPr>
  </w:style>
  <w:style w:type="paragraph" w:customStyle="1" w:styleId="CTNoteLevel2">
    <w:name w:val="CT_Note Level 2"/>
    <w:basedOn w:val="CTList2"/>
    <w:uiPriority w:val="8"/>
    <w:qFormat/>
    <w:rsid w:val="00787567"/>
    <w:pPr>
      <w:numPr>
        <w:numId w:val="26"/>
      </w:numPr>
    </w:pPr>
  </w:style>
  <w:style w:type="paragraph" w:customStyle="1" w:styleId="CTKeyInfoBodyText">
    <w:name w:val="CT_Key Info_Body Text"/>
    <w:basedOn w:val="Normal"/>
    <w:uiPriority w:val="8"/>
    <w:qFormat/>
    <w:rsid w:val="00771728"/>
    <w:pPr>
      <w:pBdr>
        <w:top w:val="single" w:sz="4" w:space="1" w:color="auto"/>
        <w:bottom w:val="single" w:sz="4" w:space="1" w:color="auto"/>
      </w:pBdr>
      <w:ind w:left="0"/>
    </w:pPr>
    <w:rPr>
      <w:i/>
    </w:rPr>
  </w:style>
  <w:style w:type="paragraph" w:styleId="Header">
    <w:name w:val="header"/>
    <w:basedOn w:val="Normal"/>
    <w:link w:val="HeaderChar"/>
    <w:uiPriority w:val="99"/>
    <w:semiHidden/>
    <w:locked/>
    <w:rsid w:val="00207654"/>
    <w:pPr>
      <w:tabs>
        <w:tab w:val="center" w:pos="4513"/>
        <w:tab w:val="right" w:pos="9026"/>
      </w:tabs>
      <w:spacing w:after="0"/>
    </w:pPr>
  </w:style>
  <w:style w:type="character" w:customStyle="1" w:styleId="HeaderChar">
    <w:name w:val="Header Char"/>
    <w:basedOn w:val="DefaultParagraphFont"/>
    <w:link w:val="Header"/>
    <w:uiPriority w:val="99"/>
    <w:semiHidden/>
    <w:rsid w:val="0031777B"/>
  </w:style>
  <w:style w:type="paragraph" w:styleId="Caption">
    <w:name w:val="caption"/>
    <w:basedOn w:val="Normal"/>
    <w:next w:val="Normal"/>
    <w:uiPriority w:val="35"/>
    <w:semiHidden/>
    <w:qFormat/>
    <w:locked/>
    <w:rsid w:val="00FC552B"/>
    <w:rPr>
      <w:b/>
      <w:bCs/>
      <w:color w:val="4F81BD" w:themeColor="accent1"/>
      <w:sz w:val="18"/>
      <w:szCs w:val="18"/>
    </w:rPr>
  </w:style>
  <w:style w:type="paragraph" w:customStyle="1" w:styleId="CTCaptionImageBodyText">
    <w:name w:val="CT_Caption_Image_Body Text"/>
    <w:basedOn w:val="Caption"/>
    <w:uiPriority w:val="8"/>
    <w:qFormat/>
    <w:rsid w:val="003750BE"/>
    <w:pPr>
      <w:ind w:left="0"/>
    </w:pPr>
    <w:rPr>
      <w:color w:val="000000" w:themeColor="text1"/>
    </w:rPr>
  </w:style>
  <w:style w:type="paragraph" w:customStyle="1" w:styleId="CTCaptionImageLevel1">
    <w:name w:val="CT_Caption_Image_Level 1"/>
    <w:basedOn w:val="CTCaptionImageBodyText"/>
    <w:uiPriority w:val="8"/>
    <w:qFormat/>
    <w:rsid w:val="00865194"/>
    <w:pPr>
      <w:ind w:left="288"/>
    </w:pPr>
  </w:style>
  <w:style w:type="paragraph" w:customStyle="1" w:styleId="CTCaptionImageLevel2">
    <w:name w:val="CT_Caption_Image_Level 2"/>
    <w:basedOn w:val="CTCaptionImageLevel1"/>
    <w:uiPriority w:val="8"/>
    <w:qFormat/>
    <w:rsid w:val="00B64360"/>
    <w:pPr>
      <w:ind w:left="576"/>
    </w:pPr>
  </w:style>
  <w:style w:type="paragraph" w:customStyle="1" w:styleId="CTCaptionImageLevel3">
    <w:name w:val="CT_Caption_Image_Level 3"/>
    <w:basedOn w:val="CTCaptionImageLevel2"/>
    <w:uiPriority w:val="8"/>
    <w:qFormat/>
    <w:rsid w:val="00E81A3C"/>
    <w:pPr>
      <w:ind w:left="1080"/>
    </w:pPr>
  </w:style>
  <w:style w:type="paragraph" w:customStyle="1" w:styleId="CTKeyInfoLevel1">
    <w:name w:val="CT_Key Info_Level 1"/>
    <w:basedOn w:val="CTKeyInfoBodyText"/>
    <w:uiPriority w:val="8"/>
    <w:qFormat/>
    <w:rsid w:val="00EE5366"/>
    <w:pPr>
      <w:ind w:left="288"/>
    </w:pPr>
    <w:rPr>
      <w:color w:val="404040" w:themeColor="text1" w:themeTint="BF"/>
    </w:rPr>
  </w:style>
  <w:style w:type="paragraph" w:customStyle="1" w:styleId="CTKeyInfoLevel2">
    <w:name w:val="CT_Key Info_Level 2"/>
    <w:basedOn w:val="CTKeyInfoLevel1"/>
    <w:uiPriority w:val="8"/>
    <w:qFormat/>
    <w:rsid w:val="002B2247"/>
    <w:pPr>
      <w:ind w:left="576"/>
    </w:pPr>
  </w:style>
  <w:style w:type="paragraph" w:customStyle="1" w:styleId="CTKeyInfoLevel3">
    <w:name w:val="CT_Key Info_Level 3"/>
    <w:basedOn w:val="CTKeyInfoLevel2"/>
    <w:uiPriority w:val="8"/>
    <w:qFormat/>
    <w:rsid w:val="002B2247"/>
    <w:pPr>
      <w:ind w:left="1080"/>
    </w:pPr>
  </w:style>
  <w:style w:type="paragraph" w:styleId="TOC1">
    <w:name w:val="toc 1"/>
    <w:basedOn w:val="Normal"/>
    <w:next w:val="Normal"/>
    <w:uiPriority w:val="39"/>
    <w:locked/>
    <w:rsid w:val="0070047B"/>
    <w:pPr>
      <w:spacing w:before="120"/>
      <w:ind w:left="0"/>
    </w:pPr>
    <w:rPr>
      <w:rFonts w:cstheme="minorHAnsi"/>
      <w:b/>
      <w:bCs/>
      <w:caps/>
    </w:rPr>
  </w:style>
  <w:style w:type="paragraph" w:styleId="TOC2">
    <w:name w:val="toc 2"/>
    <w:basedOn w:val="Normal"/>
    <w:next w:val="Normal"/>
    <w:uiPriority w:val="39"/>
    <w:locked/>
    <w:rsid w:val="00665398"/>
    <w:pPr>
      <w:spacing w:after="0"/>
      <w:ind w:left="220"/>
    </w:pPr>
    <w:rPr>
      <w:rFonts w:ascii="Segoe UI" w:hAnsi="Segoe UI" w:cstheme="minorHAnsi"/>
      <w:smallCaps/>
      <w:sz w:val="20"/>
    </w:rPr>
  </w:style>
  <w:style w:type="paragraph" w:styleId="TOC3">
    <w:name w:val="toc 3"/>
    <w:basedOn w:val="Normal"/>
    <w:next w:val="Normal"/>
    <w:uiPriority w:val="39"/>
    <w:locked/>
    <w:rsid w:val="00665398"/>
    <w:pPr>
      <w:spacing w:after="0"/>
      <w:ind w:left="440"/>
    </w:pPr>
    <w:rPr>
      <w:rFonts w:ascii="Segoe UI" w:hAnsi="Segoe UI" w:cstheme="minorHAnsi"/>
      <w:i/>
      <w:iCs/>
      <w:sz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3"/>
    <w:qFormat/>
    <w:rsid w:val="00374AC6"/>
    <w:rPr>
      <w:rFonts w:cstheme="minorHAnsi"/>
      <w:b/>
    </w:rPr>
  </w:style>
  <w:style w:type="paragraph" w:customStyle="1" w:styleId="CTHeading4NoTOC">
    <w:name w:val="CT_Heading 4_NoTOC"/>
    <w:basedOn w:val="CTHeading4"/>
    <w:uiPriority w:val="3"/>
    <w:qFormat/>
    <w:rsid w:val="00BB0E69"/>
    <w:rPr>
      <w:rFonts w:ascii="Segoe UI" w:hAnsi="Segoe UI" w:cstheme="minorHAnsi"/>
    </w:rPr>
  </w:style>
  <w:style w:type="paragraph" w:customStyle="1" w:styleId="CTHeading2NoTOC">
    <w:name w:val="CT_Heading 2_NoTOC"/>
    <w:basedOn w:val="CTHeading2"/>
    <w:uiPriority w:val="3"/>
    <w:qFormat/>
    <w:rsid w:val="00EE5366"/>
    <w:rPr>
      <w:rFonts w:cstheme="minorHAnsi"/>
    </w:rPr>
  </w:style>
  <w:style w:type="paragraph" w:customStyle="1" w:styleId="CTTOCHeading">
    <w:name w:val="CT_TOC Heading"/>
    <w:basedOn w:val="CTHeading2NoTOC"/>
    <w:next w:val="Normal"/>
    <w:uiPriority w:val="3"/>
    <w:qFormat/>
    <w:rsid w:val="00EA1A89"/>
    <w:pPr>
      <w:pageBreakBefore/>
    </w:pPr>
    <w:rPr>
      <w:b/>
    </w:rPr>
  </w:style>
  <w:style w:type="paragraph" w:customStyle="1" w:styleId="CTHeadingDI">
    <w:name w:val="CT_Heading DI"/>
    <w:basedOn w:val="CTHeading2NoTOC"/>
    <w:uiPriority w:val="3"/>
    <w:qFormat/>
    <w:rsid w:val="00EE5366"/>
    <w:pPr>
      <w:pageBreakBefore/>
    </w:pPr>
  </w:style>
  <w:style w:type="table" w:styleId="LightShading">
    <w:name w:val="Light Shading"/>
    <w:basedOn w:val="TableNormal"/>
    <w:uiPriority w:val="60"/>
    <w:locked/>
    <w:rsid w:val="00BC01A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uiPriority w:val="3"/>
    <w:rsid w:val="00293E24"/>
    <w:rPr>
      <w:rFonts w:eastAsiaTheme="majorEastAsia" w:cstheme="majorBidi"/>
      <w:b/>
      <w:color w:val="1F497D" w:themeColor="text2"/>
      <w:sz w:val="24"/>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Normal"/>
    <w:uiPriority w:val="13"/>
    <w:qFormat/>
    <w:rsid w:val="00917747"/>
  </w:style>
  <w:style w:type="table" w:styleId="MediumGrid3-Accent1">
    <w:name w:val="Medium Grid 3 Accent 1"/>
    <w:basedOn w:val="TableNormal"/>
    <w:uiPriority w:val="69"/>
    <w:locked/>
    <w:rsid w:val="0091774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E81A3C"/>
    <w:pPr>
      <w:spacing w:after="0" w:line="360" w:lineRule="auto"/>
      <w:ind w:left="0"/>
    </w:pPr>
    <w:rPr>
      <w:color w:val="auto"/>
      <w:sz w:val="20"/>
      <w:szCs w:val="20"/>
      <w:lang w:val="en-US" w:eastAsia="en-IN"/>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TableBulletedList1">
    <w:name w:val="CT_Table Bulleted List 1"/>
    <w:basedOn w:val="CTTableText"/>
    <w:uiPriority w:val="11"/>
    <w:qFormat/>
    <w:rsid w:val="001A7D09"/>
    <w:pPr>
      <w:numPr>
        <w:numId w:val="12"/>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uiPriority w:val="11"/>
    <w:qFormat/>
    <w:rsid w:val="00C32977"/>
    <w:pPr>
      <w:numPr>
        <w:numId w:val="13"/>
      </w:numPr>
      <w:ind w:left="794" w:hanging="284"/>
    </w:pPr>
  </w:style>
  <w:style w:type="paragraph" w:customStyle="1" w:styleId="CTTableNumberedList1">
    <w:name w:val="CT_Table Numbered List 1"/>
    <w:basedOn w:val="CTTableBulletedList1"/>
    <w:uiPriority w:val="12"/>
    <w:qFormat/>
    <w:rsid w:val="00C32977"/>
    <w:pPr>
      <w:numPr>
        <w:numId w:val="14"/>
      </w:numPr>
      <w:ind w:left="568" w:hanging="284"/>
    </w:pPr>
  </w:style>
  <w:style w:type="paragraph" w:customStyle="1" w:styleId="CTTableNumberedList2">
    <w:name w:val="CT_Table Numbered List 2"/>
    <w:basedOn w:val="CTTableBulletedList2"/>
    <w:uiPriority w:val="12"/>
    <w:qFormat/>
    <w:rsid w:val="00C32977"/>
    <w:pPr>
      <w:numPr>
        <w:numId w:val="15"/>
      </w:numPr>
    </w:pPr>
  </w:style>
  <w:style w:type="paragraph" w:customStyle="1" w:styleId="CTCodeinText">
    <w:name w:val="CT_Code in Text"/>
    <w:basedOn w:val="Normal"/>
    <w:uiPriority w:val="9"/>
    <w:qFormat/>
    <w:rsid w:val="004F4569"/>
    <w:pPr>
      <w:shd w:val="clear" w:color="auto" w:fill="F2F2F2" w:themeFill="background1" w:themeFillShade="F2"/>
      <w:spacing w:after="0" w:line="200" w:lineRule="exact"/>
      <w:ind w:left="144"/>
      <w:contextualSpacing/>
    </w:pPr>
    <w:rPr>
      <w:rFonts w:ascii="Lucida Sans Typewriter" w:hAnsi="Lucida Sans Typewriter"/>
      <w:sz w:val="20"/>
    </w:rPr>
  </w:style>
  <w:style w:type="paragraph" w:styleId="Footer">
    <w:name w:val="footer"/>
    <w:aliases w:val="CT_Footer"/>
    <w:basedOn w:val="Normal"/>
    <w:link w:val="FooterChar"/>
    <w:uiPriority w:val="99"/>
    <w:unhideWhenUsed/>
    <w:locked/>
    <w:rsid w:val="004C738F"/>
    <w:pPr>
      <w:tabs>
        <w:tab w:val="center" w:pos="4680"/>
        <w:tab w:val="right" w:pos="9360"/>
      </w:tabs>
      <w:spacing w:after="0"/>
    </w:pPr>
    <w:rPr>
      <w:sz w:val="20"/>
    </w:rPr>
  </w:style>
  <w:style w:type="character" w:customStyle="1" w:styleId="FooterChar">
    <w:name w:val="Footer Char"/>
    <w:aliases w:val="CT_Footer Char"/>
    <w:basedOn w:val="DefaultParagraphFont"/>
    <w:link w:val="Footer"/>
    <w:uiPriority w:val="99"/>
    <w:rsid w:val="004C738F"/>
    <w:rPr>
      <w:sz w:val="20"/>
    </w:rPr>
  </w:style>
  <w:style w:type="paragraph" w:customStyle="1" w:styleId="CTHeader">
    <w:name w:val="CT_Header"/>
    <w:basedOn w:val="Footer"/>
    <w:uiPriority w:val="15"/>
    <w:qFormat/>
    <w:rsid w:val="00640434"/>
    <w:rPr>
      <w:noProof/>
    </w:rPr>
  </w:style>
  <w:style w:type="paragraph" w:styleId="TableofFigures">
    <w:name w:val="table of figures"/>
    <w:aliases w:val="CT_Table of Figures"/>
    <w:basedOn w:val="Normal"/>
    <w:next w:val="Normal"/>
    <w:uiPriority w:val="99"/>
    <w:locked/>
    <w:rsid w:val="00FA76B3"/>
    <w:pPr>
      <w:spacing w:after="0"/>
      <w:ind w:left="0"/>
    </w:pPr>
    <w:rPr>
      <w:spacing w:val="20"/>
    </w:rPr>
  </w:style>
  <w:style w:type="paragraph" w:customStyle="1" w:styleId="CTBodyText">
    <w:name w:val="CT_BodyText"/>
    <w:basedOn w:val="Normal"/>
    <w:uiPriority w:val="5"/>
    <w:qFormat/>
    <w:rsid w:val="00DE4F00"/>
    <w:pPr>
      <w:spacing w:after="200"/>
      <w:ind w:left="0"/>
    </w:pPr>
    <w:rPr>
      <w:color w:val="404040" w:themeColor="text1" w:themeTint="BF"/>
    </w:rPr>
  </w:style>
  <w:style w:type="paragraph" w:customStyle="1" w:styleId="CTCopyright">
    <w:name w:val="CT_Copyright"/>
    <w:basedOn w:val="Normal"/>
    <w:qFormat/>
    <w:rsid w:val="00374AC6"/>
    <w:pPr>
      <w:ind w:left="0"/>
    </w:pPr>
    <w:rPr>
      <w:rFonts w:cstheme="minorHAnsi"/>
      <w:i/>
      <w:color w:val="404040" w:themeColor="text1" w:themeTint="BF"/>
      <w:sz w:val="20"/>
    </w:rPr>
  </w:style>
  <w:style w:type="paragraph" w:customStyle="1" w:styleId="CTCautionBodyText">
    <w:name w:val="CT_Caution Body Text"/>
    <w:basedOn w:val="CTBodyText"/>
    <w:uiPriority w:val="9"/>
    <w:qFormat/>
    <w:rsid w:val="002A018F"/>
    <w:pPr>
      <w:numPr>
        <w:numId w:val="23"/>
      </w:numPr>
      <w:ind w:left="360"/>
    </w:pPr>
  </w:style>
  <w:style w:type="paragraph" w:customStyle="1" w:styleId="CTCautionLevel1">
    <w:name w:val="CT_Caution Level1"/>
    <w:basedOn w:val="CTCautionBodyText"/>
    <w:uiPriority w:val="9"/>
    <w:qFormat/>
    <w:rsid w:val="00787A60"/>
    <w:pPr>
      <w:ind w:left="648"/>
    </w:pPr>
  </w:style>
  <w:style w:type="paragraph" w:customStyle="1" w:styleId="CTCautionLevel2">
    <w:name w:val="CT_Caution Level2"/>
    <w:basedOn w:val="CTCautionBodyText"/>
    <w:uiPriority w:val="9"/>
    <w:qFormat/>
    <w:rsid w:val="00FC62C6"/>
    <w:pPr>
      <w:numPr>
        <w:numId w:val="24"/>
      </w:numPr>
    </w:pPr>
  </w:style>
  <w:style w:type="paragraph" w:customStyle="1" w:styleId="CTCautionLevel3">
    <w:name w:val="CT_Caution Level3"/>
    <w:basedOn w:val="CTCautionLevel2"/>
    <w:uiPriority w:val="9"/>
    <w:qFormat/>
    <w:rsid w:val="00FC62C6"/>
    <w:pPr>
      <w:numPr>
        <w:numId w:val="25"/>
      </w:numPr>
    </w:pPr>
  </w:style>
  <w:style w:type="paragraph" w:customStyle="1" w:styleId="CTNoteLevel3">
    <w:name w:val="CT_Note Level 3"/>
    <w:basedOn w:val="CTNoteLevel2"/>
    <w:uiPriority w:val="8"/>
    <w:qFormat/>
    <w:rsid w:val="005A7F2D"/>
    <w:pPr>
      <w:ind w:left="1620" w:hanging="75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themeColor="text1"/>
        <w:sz w:val="22"/>
        <w:szCs w:val="22"/>
        <w:lang w:val="en-IN"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locked="1" w:semiHidden="0" w:uiPriority="9" w:unhideWhenUsed="0" w:qFormat="1"/>
    <w:lsdException w:name="heading 7" w:locked="1" w:semiHidden="0" w:uiPriority="9" w:unhideWhenUsed="0" w:qFormat="1"/>
    <w:lsdException w:name="heading 8" w:locked="1" w:semiHidden="0" w:uiPriority="9" w:unhideWhenUsed="0" w:qFormat="1"/>
    <w:lsdException w:name="heading 9" w:locked="1" w:semiHidden="0" w:uiPriority="9" w:unhideWhenUsed="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header" w:locked="1"/>
    <w:lsdException w:name="footer" w:locked="1"/>
    <w:lsdException w:name="caption" w:locked="1" w:uiPriority="35" w:qFormat="1"/>
    <w:lsdException w:name="table of figures" w:locked="1"/>
    <w:lsdException w:name="Title" w:locked="1" w:uiPriority="10" w:unhideWhenUsed="0" w:qFormat="1"/>
    <w:lsdException w:name="Default Paragraph Font" w:uiPriority="1"/>
    <w:lsdException w:name="Subtitle" w:locked="1" w:uiPriority="11" w:unhideWhenUsed="0" w:qFormat="1"/>
    <w:lsdException w:name="Hyperlink" w:locked="1" w:qFormat="1"/>
    <w:lsdException w:name="Strong" w:locked="1" w:uiPriority="22" w:unhideWhenUsed="0" w:qFormat="1"/>
    <w:lsdException w:name="Emphasis" w:locked="1" w:uiPriority="20" w:unhideWhenUsed="0" w:qFormat="1"/>
    <w:lsdException w:name="Table Grid" w:locked="1" w:semiHidden="0" w:uiPriority="0" w:unhideWhenUsed="0"/>
    <w:lsdException w:name="Placeholder Text" w:unhideWhenUsed="0"/>
    <w:lsdException w:name="No Spacing" w:locked="1"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uiPriority="29" w:unhideWhenUsed="0" w:qFormat="1"/>
    <w:lsdException w:name="Intense Quote" w:locked="1"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qFormat="1"/>
    <w:lsdException w:name="Intense Emphasis" w:locked="1" w:uiPriority="21" w:unhideWhenUsed="0" w:qFormat="1"/>
    <w:lsdException w:name="Subtle Reference" w:locked="1" w:uiPriority="31" w:unhideWhenUsed="0"/>
    <w:lsdException w:name="Intense Reference" w:locked="1" w:uiPriority="32" w:unhideWhenUsed="0"/>
    <w:lsdException w:name="Book Title" w:locked="1" w:uiPriority="33" w:unhideWhenUsed="0"/>
    <w:lsdException w:name="Bibliography" w:uiPriority="37"/>
    <w:lsdException w:name="TOC Heading" w:uiPriority="39" w:qFormat="1"/>
  </w:latentStyles>
  <w:style w:type="paragraph" w:default="1" w:styleId="Normal">
    <w:name w:val="Normal"/>
    <w:semiHidden/>
    <w:qFormat/>
    <w:rsid w:val="00E857A1"/>
    <w:rPr>
      <w:lang w:val="en-US"/>
    </w:rPr>
  </w:style>
  <w:style w:type="paragraph" w:styleId="Heading1">
    <w:name w:val="heading 1"/>
    <w:aliases w:val="CTN_Heading 1"/>
    <w:basedOn w:val="CTHeading1"/>
    <w:next w:val="CTBodyText"/>
    <w:link w:val="Heading1Char"/>
    <w:uiPriority w:val="3"/>
    <w:qFormat/>
    <w:rsid w:val="001B5AD0"/>
    <w:pPr>
      <w:keepLines/>
      <w:numPr>
        <w:numId w:val="10"/>
      </w:numPr>
      <w:ind w:left="562" w:hanging="562"/>
    </w:pPr>
    <w:rPr>
      <w:rFonts w:eastAsiaTheme="majorEastAsia" w:cstheme="majorBidi"/>
      <w:bCs/>
      <w:szCs w:val="28"/>
    </w:rPr>
  </w:style>
  <w:style w:type="paragraph" w:styleId="Heading2">
    <w:name w:val="heading 2"/>
    <w:aliases w:val="CTN_Heading 2"/>
    <w:basedOn w:val="CTHeading2"/>
    <w:next w:val="CTBodyText"/>
    <w:link w:val="Heading2Char"/>
    <w:uiPriority w:val="3"/>
    <w:qFormat/>
    <w:rsid w:val="001B5AD0"/>
    <w:pPr>
      <w:keepLines/>
      <w:numPr>
        <w:ilvl w:val="1"/>
        <w:numId w:val="10"/>
      </w:numPr>
      <w:tabs>
        <w:tab w:val="clear" w:pos="3101"/>
        <w:tab w:val="num" w:pos="851"/>
      </w:tabs>
      <w:ind w:left="850" w:hanging="850"/>
    </w:pPr>
    <w:rPr>
      <w:rFonts w:eastAsiaTheme="majorEastAsia" w:cstheme="majorBidi"/>
      <w:bCs/>
      <w:szCs w:val="26"/>
    </w:rPr>
  </w:style>
  <w:style w:type="paragraph" w:styleId="Heading3">
    <w:name w:val="heading 3"/>
    <w:aliases w:val="CTN_Heading 3"/>
    <w:basedOn w:val="CTHeading3"/>
    <w:next w:val="CTBodyText"/>
    <w:link w:val="Heading3Char"/>
    <w:uiPriority w:val="3"/>
    <w:qFormat/>
    <w:rsid w:val="00293E24"/>
    <w:pPr>
      <w:keepLines/>
      <w:numPr>
        <w:ilvl w:val="2"/>
        <w:numId w:val="10"/>
      </w:numPr>
      <w:tabs>
        <w:tab w:val="clear" w:pos="170"/>
      </w:tabs>
      <w:ind w:left="965" w:hanging="965"/>
    </w:pPr>
    <w:rPr>
      <w:rFonts w:eastAsiaTheme="majorEastAsia" w:cstheme="majorBidi"/>
      <w:bCs/>
      <w:color w:val="1F497D"/>
    </w:rPr>
  </w:style>
  <w:style w:type="paragraph" w:styleId="Heading4">
    <w:name w:val="heading 4"/>
    <w:aliases w:val="CTN_Heading 4"/>
    <w:basedOn w:val="CTHeading4"/>
    <w:next w:val="CTBodyText"/>
    <w:link w:val="Heading4Char"/>
    <w:uiPriority w:val="3"/>
    <w:qFormat/>
    <w:rsid w:val="00293E24"/>
    <w:pPr>
      <w:keepLines/>
      <w:numPr>
        <w:ilvl w:val="3"/>
        <w:numId w:val="10"/>
      </w:numPr>
      <w:ind w:left="1138" w:hanging="1138"/>
    </w:pPr>
    <w:rPr>
      <w:rFonts w:eastAsiaTheme="majorEastAsia" w:cstheme="majorBidi"/>
      <w:bCs/>
      <w:iCs/>
      <w:color w:val="1F497D"/>
    </w:rPr>
  </w:style>
  <w:style w:type="paragraph" w:styleId="Heading5">
    <w:name w:val="heading 5"/>
    <w:aliases w:val="CTN_Heading 5"/>
    <w:basedOn w:val="CTHeading5"/>
    <w:next w:val="CTBodyText"/>
    <w:link w:val="Heading5Char"/>
    <w:uiPriority w:val="3"/>
    <w:qFormat/>
    <w:rsid w:val="00293E24"/>
    <w:pPr>
      <w:keepLines/>
      <w:numPr>
        <w:ilvl w:val="4"/>
        <w:numId w:val="10"/>
      </w:numPr>
      <w:ind w:left="1195" w:hanging="1195"/>
    </w:pPr>
    <w:rPr>
      <w:rFonts w:eastAsiaTheme="majorEastAsia" w:cstheme="majorBidi"/>
      <w:color w:val="1F497D" w:themeColor="text2"/>
    </w:rPr>
  </w:style>
  <w:style w:type="paragraph" w:styleId="Heading6">
    <w:name w:val="heading 6"/>
    <w:basedOn w:val="Normal"/>
    <w:next w:val="Normal"/>
    <w:link w:val="Heading6Char"/>
    <w:uiPriority w:val="9"/>
    <w:semiHidden/>
    <w:qFormat/>
    <w:locked/>
    <w:rsid w:val="001431E5"/>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qFormat/>
    <w:locked/>
    <w:rsid w:val="001431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336494"/>
    <w:pPr>
      <w:spacing w:before="360" w:after="360"/>
      <w:jc w:val="right"/>
    </w:pPr>
    <w:rPr>
      <w:color w:val="17365D" w:themeColor="text2" w:themeShade="BF"/>
      <w:sz w:val="64"/>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CC0E47"/>
    <w:rPr>
      <w:b/>
      <w:caps/>
      <w:spacing w:val="100"/>
      <w:sz w:val="22"/>
    </w:rPr>
  </w:style>
  <w:style w:type="paragraph" w:styleId="BalloonText">
    <w:name w:val="Balloon Text"/>
    <w:basedOn w:val="Normal"/>
    <w:link w:val="BalloonTextChar"/>
    <w:uiPriority w:val="99"/>
    <w:semiHidden/>
    <w:unhideWhenUsed/>
    <w:rsid w:val="00DF63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0024AF"/>
    <w:rPr>
      <w:noProof/>
      <w:lang w:eastAsia="en-IN"/>
    </w:rPr>
  </w:style>
  <w:style w:type="paragraph" w:customStyle="1" w:styleId="CTHeading1">
    <w:name w:val="CT_Heading 1"/>
    <w:basedOn w:val="Normal"/>
    <w:next w:val="CTBodyText"/>
    <w:uiPriority w:val="4"/>
    <w:qFormat/>
    <w:rsid w:val="00B4375B"/>
    <w:pPr>
      <w:keepNext/>
      <w:pageBreakBefore/>
      <w:spacing w:before="120"/>
      <w:ind w:left="0"/>
      <w:outlineLvl w:val="0"/>
    </w:pPr>
    <w:rPr>
      <w:sz w:val="44"/>
    </w:rPr>
  </w:style>
  <w:style w:type="paragraph" w:customStyle="1" w:styleId="CTHeading2">
    <w:name w:val="CT_Heading 2"/>
    <w:basedOn w:val="CTHeading1"/>
    <w:next w:val="CTBodyText"/>
    <w:uiPriority w:val="4"/>
    <w:qFormat/>
    <w:rsid w:val="00BC33BC"/>
    <w:pPr>
      <w:pageBreakBefore w:val="0"/>
      <w:spacing w:before="360"/>
      <w:outlineLvl w:val="1"/>
    </w:pPr>
    <w:rPr>
      <w:sz w:val="36"/>
    </w:rPr>
  </w:style>
  <w:style w:type="paragraph" w:customStyle="1" w:styleId="CTHeading3">
    <w:name w:val="CT_Heading 3"/>
    <w:basedOn w:val="CTHeading2"/>
    <w:next w:val="CTBodyText"/>
    <w:uiPriority w:val="4"/>
    <w:qFormat/>
    <w:rsid w:val="00BC33BC"/>
    <w:pPr>
      <w:spacing w:before="240"/>
      <w:outlineLvl w:val="2"/>
    </w:pPr>
    <w:rPr>
      <w:color w:val="1F497D" w:themeColor="text2"/>
      <w:sz w:val="32"/>
    </w:rPr>
  </w:style>
  <w:style w:type="character" w:customStyle="1" w:styleId="Heading1Char">
    <w:name w:val="Heading 1 Char"/>
    <w:aliases w:val="CTN_Heading 1 Char"/>
    <w:basedOn w:val="DefaultParagraphFont"/>
    <w:link w:val="Heading1"/>
    <w:uiPriority w:val="3"/>
    <w:rsid w:val="001B5AD0"/>
    <w:rPr>
      <w:rFonts w:eastAsiaTheme="majorEastAsia" w:cstheme="majorBidi"/>
      <w:bCs/>
      <w:sz w:val="44"/>
      <w:szCs w:val="28"/>
    </w:rPr>
  </w:style>
  <w:style w:type="paragraph" w:customStyle="1" w:styleId="CTHeading4">
    <w:name w:val="CT_Heading 4"/>
    <w:basedOn w:val="CTHeading3"/>
    <w:next w:val="CTBodyText"/>
    <w:uiPriority w:val="4"/>
    <w:qFormat/>
    <w:rsid w:val="00A949D3"/>
    <w:pPr>
      <w:outlineLvl w:val="3"/>
    </w:pPr>
    <w:rPr>
      <w:b/>
      <w:sz w:val="28"/>
    </w:rPr>
  </w:style>
  <w:style w:type="paragraph" w:customStyle="1" w:styleId="CTHeading5">
    <w:name w:val="CT_Heading 5"/>
    <w:basedOn w:val="CTHeading4"/>
    <w:next w:val="CTBodyText"/>
    <w:uiPriority w:val="4"/>
    <w:qFormat/>
    <w:rsid w:val="00BC33BC"/>
    <w:pPr>
      <w:outlineLvl w:val="4"/>
    </w:pPr>
    <w:rPr>
      <w:color w:val="1F497D"/>
      <w:sz w:val="24"/>
    </w:rPr>
  </w:style>
  <w:style w:type="paragraph" w:styleId="ListParagraph">
    <w:name w:val="List Paragraph"/>
    <w:basedOn w:val="Normal"/>
    <w:uiPriority w:val="34"/>
    <w:qFormat/>
    <w:locked/>
    <w:rsid w:val="00B95611"/>
    <w:pPr>
      <w:contextualSpacing/>
    </w:pPr>
  </w:style>
  <w:style w:type="paragraph" w:customStyle="1" w:styleId="CTList1">
    <w:name w:val="CT_List 1"/>
    <w:basedOn w:val="ListParagraph"/>
    <w:uiPriority w:val="6"/>
    <w:qFormat/>
    <w:rsid w:val="00374AC6"/>
    <w:pPr>
      <w:numPr>
        <w:numId w:val="1"/>
      </w:numPr>
      <w:spacing w:before="120"/>
    </w:pPr>
    <w:rPr>
      <w:color w:val="404040" w:themeColor="text1" w:themeTint="BF"/>
    </w:rPr>
  </w:style>
  <w:style w:type="paragraph" w:customStyle="1" w:styleId="CTList2">
    <w:name w:val="CT_List 2"/>
    <w:basedOn w:val="CTList1"/>
    <w:uiPriority w:val="6"/>
    <w:qFormat/>
    <w:rsid w:val="00374AC6"/>
    <w:pPr>
      <w:numPr>
        <w:numId w:val="11"/>
      </w:numPr>
    </w:pPr>
  </w:style>
  <w:style w:type="paragraph" w:customStyle="1" w:styleId="CTList3">
    <w:name w:val="CT_List 3"/>
    <w:basedOn w:val="CTList2"/>
    <w:uiPriority w:val="6"/>
    <w:qFormat/>
    <w:rsid w:val="00374AC6"/>
    <w:pPr>
      <w:numPr>
        <w:numId w:val="2"/>
      </w:numPr>
    </w:pPr>
  </w:style>
  <w:style w:type="paragraph" w:customStyle="1" w:styleId="CTBullet1">
    <w:name w:val="CT_Bullet 1"/>
    <w:basedOn w:val="CTList1"/>
    <w:uiPriority w:val="5"/>
    <w:qFormat/>
    <w:rsid w:val="00374AC6"/>
    <w:pPr>
      <w:numPr>
        <w:numId w:val="3"/>
      </w:numPr>
      <w:ind w:left="288" w:hanging="288"/>
    </w:pPr>
  </w:style>
  <w:style w:type="paragraph" w:customStyle="1" w:styleId="CTBullet2">
    <w:name w:val="CT_Bullet 2"/>
    <w:basedOn w:val="CTList2"/>
    <w:uiPriority w:val="5"/>
    <w:qFormat/>
    <w:rsid w:val="00374AC6"/>
    <w:pPr>
      <w:numPr>
        <w:numId w:val="4"/>
      </w:numPr>
      <w:ind w:left="576" w:hanging="288"/>
    </w:pPr>
  </w:style>
  <w:style w:type="paragraph" w:customStyle="1" w:styleId="CTBullet3">
    <w:name w:val="CT_Bullet 3"/>
    <w:basedOn w:val="CTList3"/>
    <w:uiPriority w:val="5"/>
    <w:qFormat/>
    <w:rsid w:val="00374AC6"/>
    <w:pPr>
      <w:numPr>
        <w:numId w:val="5"/>
      </w:numPr>
      <w:ind w:left="864" w:hanging="288"/>
    </w:pPr>
  </w:style>
  <w:style w:type="paragraph" w:customStyle="1" w:styleId="CTImageBodyText">
    <w:name w:val="CT_Image_Body Text"/>
    <w:basedOn w:val="CTImageCoverPage"/>
    <w:uiPriority w:val="7"/>
    <w:qFormat/>
    <w:rsid w:val="003750BE"/>
    <w:pPr>
      <w:spacing w:before="120"/>
      <w:ind w:left="0"/>
    </w:pPr>
    <w:rPr>
      <w:rFonts w:ascii="Segoe UI" w:hAnsi="Segoe UI"/>
      <w:sz w:val="20"/>
    </w:rPr>
  </w:style>
  <w:style w:type="paragraph" w:customStyle="1" w:styleId="CTImageLevel1">
    <w:name w:val="CT_Image_Level 1"/>
    <w:basedOn w:val="CTImageBodyText"/>
    <w:uiPriority w:val="7"/>
    <w:qFormat/>
    <w:rsid w:val="003750BE"/>
    <w:pPr>
      <w:ind w:left="288"/>
    </w:pPr>
  </w:style>
  <w:style w:type="paragraph" w:customStyle="1" w:styleId="CTImageLevel2">
    <w:name w:val="CT_Image_Level 2"/>
    <w:basedOn w:val="CTImageLevel1"/>
    <w:uiPriority w:val="7"/>
    <w:qFormat/>
    <w:rsid w:val="00B64360"/>
    <w:pPr>
      <w:ind w:left="576"/>
    </w:pPr>
    <w:rPr>
      <w:rFonts w:ascii="Calibri" w:hAnsi="Calibri"/>
      <w:sz w:val="22"/>
    </w:rPr>
  </w:style>
  <w:style w:type="paragraph" w:customStyle="1" w:styleId="CTImageLevel3">
    <w:name w:val="CT_Image_Level 3"/>
    <w:basedOn w:val="CTImageLevel2"/>
    <w:uiPriority w:val="7"/>
    <w:qFormat/>
    <w:rsid w:val="00E81A3C"/>
    <w:pPr>
      <w:ind w:left="1080"/>
    </w:pPr>
  </w:style>
  <w:style w:type="table" w:styleId="TableGrid">
    <w:name w:val="Table Grid"/>
    <w:basedOn w:val="TableNormal"/>
    <w:locked/>
    <w:rsid w:val="00760473"/>
    <w:pPr>
      <w:spacing w:before="120" w:after="360"/>
    </w:pPr>
    <w:rPr>
      <w:rFonts w:ascii="Times New Roman" w:eastAsia="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Normal"/>
    <w:link w:val="CTTableTextChar"/>
    <w:autoRedefine/>
    <w:uiPriority w:val="10"/>
    <w:rsid w:val="00690EFE"/>
    <w:pPr>
      <w:spacing w:before="80" w:after="80" w:line="360" w:lineRule="auto"/>
      <w:ind w:left="0"/>
    </w:pPr>
    <w:rPr>
      <w:rFonts w:eastAsia="Batang" w:cstheme="minorHAnsi"/>
      <w:color w:val="404040" w:themeColor="text1" w:themeTint="BF"/>
      <w:sz w:val="18"/>
      <w:szCs w:val="18"/>
      <w:lang w:eastAsia="ko-KR"/>
    </w:rPr>
  </w:style>
  <w:style w:type="character" w:customStyle="1" w:styleId="CTTableTextChar">
    <w:name w:val="CT_Table Text Char"/>
    <w:basedOn w:val="DefaultParagraphFont"/>
    <w:link w:val="CTTableText"/>
    <w:uiPriority w:val="10"/>
    <w:rsid w:val="00690EFE"/>
    <w:rPr>
      <w:rFonts w:eastAsia="Batang" w:cstheme="minorHAnsi"/>
      <w:color w:val="404040" w:themeColor="text1" w:themeTint="BF"/>
      <w:sz w:val="18"/>
      <w:szCs w:val="18"/>
      <w:lang w:val="en-US" w:eastAsia="ko-KR"/>
    </w:rPr>
  </w:style>
  <w:style w:type="paragraph" w:customStyle="1" w:styleId="CTTableHeading">
    <w:name w:val="CT_Table Heading"/>
    <w:basedOn w:val="Normal"/>
    <w:next w:val="CTTableText"/>
    <w:link w:val="CTTableHeadingChar"/>
    <w:uiPriority w:val="10"/>
    <w:rsid w:val="00D934FA"/>
    <w:pPr>
      <w:tabs>
        <w:tab w:val="right" w:leader="dot" w:pos="9360"/>
      </w:tabs>
      <w:spacing w:before="60" w:after="60" w:line="360" w:lineRule="auto"/>
      <w:ind w:left="0"/>
    </w:pPr>
    <w:rPr>
      <w:rFonts w:eastAsia="Times New Roman" w:cs="Arial"/>
      <w:b/>
      <w:color w:val="FFFFFF" w:themeColor="background1"/>
      <w:szCs w:val="36"/>
      <w:lang w:eastAsia="ko-KR"/>
    </w:rPr>
  </w:style>
  <w:style w:type="character" w:customStyle="1" w:styleId="CTTableHeadingChar">
    <w:name w:val="CT_Table Heading Char"/>
    <w:basedOn w:val="DefaultParagraphFont"/>
    <w:link w:val="CTTableHeading"/>
    <w:uiPriority w:val="10"/>
    <w:rsid w:val="008261A6"/>
    <w:rPr>
      <w:rFonts w:eastAsia="Times New Roman" w:cs="Arial"/>
      <w:b/>
      <w:color w:val="FFFFFF" w:themeColor="background1"/>
      <w:szCs w:val="36"/>
      <w:lang w:eastAsia="ko-KR"/>
    </w:rPr>
  </w:style>
  <w:style w:type="numbering" w:customStyle="1" w:styleId="BulletLevel1">
    <w:name w:val="Bullet Level 1"/>
    <w:basedOn w:val="NoList"/>
    <w:uiPriority w:val="99"/>
    <w:locked/>
    <w:rsid w:val="00760473"/>
    <w:pPr>
      <w:numPr>
        <w:numId w:val="6"/>
      </w:numPr>
    </w:pPr>
  </w:style>
  <w:style w:type="character" w:styleId="Hyperlink">
    <w:name w:val="Hyperlink"/>
    <w:aliases w:val="CT_Hyperlink"/>
    <w:uiPriority w:val="99"/>
    <w:qFormat/>
    <w:locked/>
    <w:rsid w:val="00B75820"/>
    <w:rPr>
      <w:rFonts w:ascii="Calibri" w:hAnsi="Calibri"/>
      <w:color w:val="0000FF"/>
      <w:sz w:val="22"/>
      <w:u w:val="single"/>
    </w:rPr>
  </w:style>
  <w:style w:type="paragraph" w:styleId="TOCHeading">
    <w:name w:val="TOC Heading"/>
    <w:basedOn w:val="Heading1"/>
    <w:next w:val="Normal"/>
    <w:uiPriority w:val="39"/>
    <w:semiHidden/>
    <w:unhideWhenUsed/>
    <w:qFormat/>
    <w:rsid w:val="00BD52F0"/>
    <w:pPr>
      <w:outlineLvl w:val="9"/>
    </w:pPr>
    <w:rPr>
      <w:lang w:eastAsia="ja-JP"/>
    </w:rPr>
  </w:style>
  <w:style w:type="character" w:customStyle="1" w:styleId="Heading2Char">
    <w:name w:val="Heading 2 Char"/>
    <w:aliases w:val="CTN_Heading 2 Char"/>
    <w:basedOn w:val="DefaultParagraphFont"/>
    <w:link w:val="Heading2"/>
    <w:uiPriority w:val="3"/>
    <w:rsid w:val="001B5AD0"/>
    <w:rPr>
      <w:rFonts w:eastAsiaTheme="majorEastAsia" w:cstheme="majorBidi"/>
      <w:bCs/>
      <w:sz w:val="36"/>
      <w:szCs w:val="26"/>
    </w:rPr>
  </w:style>
  <w:style w:type="character" w:customStyle="1" w:styleId="Heading3Char">
    <w:name w:val="Heading 3 Char"/>
    <w:aliases w:val="CTN_Heading 3 Char"/>
    <w:basedOn w:val="DefaultParagraphFont"/>
    <w:link w:val="Heading3"/>
    <w:uiPriority w:val="3"/>
    <w:rsid w:val="00293E24"/>
    <w:rPr>
      <w:rFonts w:eastAsiaTheme="majorEastAsia" w:cstheme="majorBidi"/>
      <w:bCs/>
      <w:color w:val="1F497D"/>
      <w:sz w:val="32"/>
    </w:rPr>
  </w:style>
  <w:style w:type="character" w:customStyle="1" w:styleId="Heading4Char">
    <w:name w:val="Heading 4 Char"/>
    <w:aliases w:val="CTN_Heading 4 Char"/>
    <w:basedOn w:val="DefaultParagraphFont"/>
    <w:link w:val="Heading4"/>
    <w:uiPriority w:val="3"/>
    <w:rsid w:val="00293E24"/>
    <w:rPr>
      <w:rFonts w:eastAsiaTheme="majorEastAsia" w:cstheme="majorBidi"/>
      <w:b/>
      <w:bCs/>
      <w:iCs/>
      <w:color w:val="1F497D"/>
      <w:sz w:val="28"/>
    </w:rPr>
  </w:style>
  <w:style w:type="paragraph" w:customStyle="1" w:styleId="CTNoteBodyText">
    <w:name w:val="CT_Note Body Text"/>
    <w:basedOn w:val="Normal"/>
    <w:uiPriority w:val="8"/>
    <w:qFormat/>
    <w:rsid w:val="0036527C"/>
    <w:pPr>
      <w:numPr>
        <w:numId w:val="7"/>
      </w:numPr>
      <w:tabs>
        <w:tab w:val="left" w:pos="288"/>
      </w:tabs>
    </w:pPr>
    <w:rPr>
      <w:color w:val="404040" w:themeColor="text1" w:themeTint="BF"/>
    </w:rPr>
  </w:style>
  <w:style w:type="paragraph" w:customStyle="1" w:styleId="CTNoteLevel1">
    <w:name w:val="CT_Note Level 1"/>
    <w:basedOn w:val="CTList1"/>
    <w:uiPriority w:val="8"/>
    <w:qFormat/>
    <w:rsid w:val="000D3F82"/>
    <w:pPr>
      <w:numPr>
        <w:numId w:val="8"/>
      </w:numPr>
      <w:ind w:left="504"/>
    </w:pPr>
  </w:style>
  <w:style w:type="paragraph" w:customStyle="1" w:styleId="CTNoteLevel2">
    <w:name w:val="CT_Note Level 2"/>
    <w:basedOn w:val="CTList2"/>
    <w:uiPriority w:val="8"/>
    <w:qFormat/>
    <w:rsid w:val="00787567"/>
    <w:pPr>
      <w:numPr>
        <w:numId w:val="26"/>
      </w:numPr>
    </w:pPr>
  </w:style>
  <w:style w:type="paragraph" w:customStyle="1" w:styleId="CTKeyInfoBodyText">
    <w:name w:val="CT_Key Info_Body Text"/>
    <w:basedOn w:val="Normal"/>
    <w:uiPriority w:val="8"/>
    <w:qFormat/>
    <w:rsid w:val="00771728"/>
    <w:pPr>
      <w:pBdr>
        <w:top w:val="single" w:sz="4" w:space="1" w:color="auto"/>
        <w:bottom w:val="single" w:sz="4" w:space="1" w:color="auto"/>
      </w:pBdr>
      <w:ind w:left="0"/>
    </w:pPr>
    <w:rPr>
      <w:i/>
    </w:rPr>
  </w:style>
  <w:style w:type="paragraph" w:styleId="Header">
    <w:name w:val="header"/>
    <w:basedOn w:val="Normal"/>
    <w:link w:val="HeaderChar"/>
    <w:uiPriority w:val="99"/>
    <w:semiHidden/>
    <w:locked/>
    <w:rsid w:val="00207654"/>
    <w:pPr>
      <w:tabs>
        <w:tab w:val="center" w:pos="4513"/>
        <w:tab w:val="right" w:pos="9026"/>
      </w:tabs>
      <w:spacing w:after="0"/>
    </w:pPr>
  </w:style>
  <w:style w:type="character" w:customStyle="1" w:styleId="HeaderChar">
    <w:name w:val="Header Char"/>
    <w:basedOn w:val="DefaultParagraphFont"/>
    <w:link w:val="Header"/>
    <w:uiPriority w:val="99"/>
    <w:semiHidden/>
    <w:rsid w:val="0031777B"/>
  </w:style>
  <w:style w:type="paragraph" w:styleId="Caption">
    <w:name w:val="caption"/>
    <w:basedOn w:val="Normal"/>
    <w:next w:val="Normal"/>
    <w:uiPriority w:val="35"/>
    <w:semiHidden/>
    <w:qFormat/>
    <w:locked/>
    <w:rsid w:val="00FC552B"/>
    <w:rPr>
      <w:b/>
      <w:bCs/>
      <w:color w:val="4F81BD" w:themeColor="accent1"/>
      <w:sz w:val="18"/>
      <w:szCs w:val="18"/>
    </w:rPr>
  </w:style>
  <w:style w:type="paragraph" w:customStyle="1" w:styleId="CTCaptionImageBodyText">
    <w:name w:val="CT_Caption_Image_Body Text"/>
    <w:basedOn w:val="Caption"/>
    <w:uiPriority w:val="8"/>
    <w:qFormat/>
    <w:rsid w:val="003750BE"/>
    <w:pPr>
      <w:ind w:left="0"/>
    </w:pPr>
    <w:rPr>
      <w:color w:val="000000" w:themeColor="text1"/>
    </w:rPr>
  </w:style>
  <w:style w:type="paragraph" w:customStyle="1" w:styleId="CTCaptionImageLevel1">
    <w:name w:val="CT_Caption_Image_Level 1"/>
    <w:basedOn w:val="CTCaptionImageBodyText"/>
    <w:uiPriority w:val="8"/>
    <w:qFormat/>
    <w:rsid w:val="00865194"/>
    <w:pPr>
      <w:ind w:left="288"/>
    </w:pPr>
  </w:style>
  <w:style w:type="paragraph" w:customStyle="1" w:styleId="CTCaptionImageLevel2">
    <w:name w:val="CT_Caption_Image_Level 2"/>
    <w:basedOn w:val="CTCaptionImageLevel1"/>
    <w:uiPriority w:val="8"/>
    <w:qFormat/>
    <w:rsid w:val="00B64360"/>
    <w:pPr>
      <w:ind w:left="576"/>
    </w:pPr>
  </w:style>
  <w:style w:type="paragraph" w:customStyle="1" w:styleId="CTCaptionImageLevel3">
    <w:name w:val="CT_Caption_Image_Level 3"/>
    <w:basedOn w:val="CTCaptionImageLevel2"/>
    <w:uiPriority w:val="8"/>
    <w:qFormat/>
    <w:rsid w:val="00E81A3C"/>
    <w:pPr>
      <w:ind w:left="1080"/>
    </w:pPr>
  </w:style>
  <w:style w:type="paragraph" w:customStyle="1" w:styleId="CTKeyInfoLevel1">
    <w:name w:val="CT_Key Info_Level 1"/>
    <w:basedOn w:val="CTKeyInfoBodyText"/>
    <w:uiPriority w:val="8"/>
    <w:qFormat/>
    <w:rsid w:val="00EE5366"/>
    <w:pPr>
      <w:ind w:left="288"/>
    </w:pPr>
    <w:rPr>
      <w:color w:val="404040" w:themeColor="text1" w:themeTint="BF"/>
    </w:rPr>
  </w:style>
  <w:style w:type="paragraph" w:customStyle="1" w:styleId="CTKeyInfoLevel2">
    <w:name w:val="CT_Key Info_Level 2"/>
    <w:basedOn w:val="CTKeyInfoLevel1"/>
    <w:uiPriority w:val="8"/>
    <w:qFormat/>
    <w:rsid w:val="002B2247"/>
    <w:pPr>
      <w:ind w:left="576"/>
    </w:pPr>
  </w:style>
  <w:style w:type="paragraph" w:customStyle="1" w:styleId="CTKeyInfoLevel3">
    <w:name w:val="CT_Key Info_Level 3"/>
    <w:basedOn w:val="CTKeyInfoLevel2"/>
    <w:uiPriority w:val="8"/>
    <w:qFormat/>
    <w:rsid w:val="002B2247"/>
    <w:pPr>
      <w:ind w:left="1080"/>
    </w:pPr>
  </w:style>
  <w:style w:type="paragraph" w:styleId="TOC1">
    <w:name w:val="toc 1"/>
    <w:basedOn w:val="Normal"/>
    <w:next w:val="Normal"/>
    <w:uiPriority w:val="39"/>
    <w:locked/>
    <w:rsid w:val="0070047B"/>
    <w:pPr>
      <w:spacing w:before="120"/>
      <w:ind w:left="0"/>
    </w:pPr>
    <w:rPr>
      <w:rFonts w:cstheme="minorHAnsi"/>
      <w:b/>
      <w:bCs/>
      <w:caps/>
    </w:rPr>
  </w:style>
  <w:style w:type="paragraph" w:styleId="TOC2">
    <w:name w:val="toc 2"/>
    <w:basedOn w:val="Normal"/>
    <w:next w:val="Normal"/>
    <w:uiPriority w:val="39"/>
    <w:locked/>
    <w:rsid w:val="00665398"/>
    <w:pPr>
      <w:spacing w:after="0"/>
      <w:ind w:left="220"/>
    </w:pPr>
    <w:rPr>
      <w:rFonts w:ascii="Segoe UI" w:hAnsi="Segoe UI" w:cstheme="minorHAnsi"/>
      <w:smallCaps/>
      <w:sz w:val="20"/>
    </w:rPr>
  </w:style>
  <w:style w:type="paragraph" w:styleId="TOC3">
    <w:name w:val="toc 3"/>
    <w:basedOn w:val="Normal"/>
    <w:next w:val="Normal"/>
    <w:uiPriority w:val="39"/>
    <w:locked/>
    <w:rsid w:val="00665398"/>
    <w:pPr>
      <w:spacing w:after="0"/>
      <w:ind w:left="440"/>
    </w:pPr>
    <w:rPr>
      <w:rFonts w:ascii="Segoe UI" w:hAnsi="Segoe UI" w:cstheme="minorHAnsi"/>
      <w:i/>
      <w:iCs/>
      <w:sz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3"/>
    <w:qFormat/>
    <w:rsid w:val="00374AC6"/>
    <w:rPr>
      <w:rFonts w:cstheme="minorHAnsi"/>
      <w:b/>
    </w:rPr>
  </w:style>
  <w:style w:type="paragraph" w:customStyle="1" w:styleId="CTHeading4NoTOC">
    <w:name w:val="CT_Heading 4_NoTOC"/>
    <w:basedOn w:val="CTHeading4"/>
    <w:uiPriority w:val="3"/>
    <w:qFormat/>
    <w:rsid w:val="00BB0E69"/>
    <w:rPr>
      <w:rFonts w:ascii="Segoe UI" w:hAnsi="Segoe UI" w:cstheme="minorHAnsi"/>
    </w:rPr>
  </w:style>
  <w:style w:type="paragraph" w:customStyle="1" w:styleId="CTHeading2NoTOC">
    <w:name w:val="CT_Heading 2_NoTOC"/>
    <w:basedOn w:val="CTHeading2"/>
    <w:uiPriority w:val="3"/>
    <w:qFormat/>
    <w:rsid w:val="00EE5366"/>
    <w:rPr>
      <w:rFonts w:cstheme="minorHAnsi"/>
    </w:rPr>
  </w:style>
  <w:style w:type="paragraph" w:customStyle="1" w:styleId="CTTOCHeading">
    <w:name w:val="CT_TOC Heading"/>
    <w:basedOn w:val="CTHeading2NoTOC"/>
    <w:next w:val="Normal"/>
    <w:uiPriority w:val="3"/>
    <w:qFormat/>
    <w:rsid w:val="00EA1A89"/>
    <w:pPr>
      <w:pageBreakBefore/>
    </w:pPr>
    <w:rPr>
      <w:b/>
    </w:rPr>
  </w:style>
  <w:style w:type="paragraph" w:customStyle="1" w:styleId="CTHeadingDI">
    <w:name w:val="CT_Heading DI"/>
    <w:basedOn w:val="CTHeading2NoTOC"/>
    <w:uiPriority w:val="3"/>
    <w:qFormat/>
    <w:rsid w:val="00EE5366"/>
    <w:pPr>
      <w:pageBreakBefore/>
    </w:pPr>
  </w:style>
  <w:style w:type="table" w:styleId="LightShading">
    <w:name w:val="Light Shading"/>
    <w:basedOn w:val="TableNormal"/>
    <w:uiPriority w:val="60"/>
    <w:locked/>
    <w:rsid w:val="00BC01A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uiPriority w:val="3"/>
    <w:rsid w:val="00293E24"/>
    <w:rPr>
      <w:rFonts w:eastAsiaTheme="majorEastAsia" w:cstheme="majorBidi"/>
      <w:b/>
      <w:color w:val="1F497D" w:themeColor="text2"/>
      <w:sz w:val="24"/>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Normal"/>
    <w:uiPriority w:val="13"/>
    <w:qFormat/>
    <w:rsid w:val="00917747"/>
  </w:style>
  <w:style w:type="table" w:styleId="MediumGrid3-Accent1">
    <w:name w:val="Medium Grid 3 Accent 1"/>
    <w:basedOn w:val="TableNormal"/>
    <w:uiPriority w:val="69"/>
    <w:locked/>
    <w:rsid w:val="0091774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E81A3C"/>
    <w:pPr>
      <w:spacing w:after="0" w:line="360" w:lineRule="auto"/>
      <w:ind w:left="0"/>
    </w:pPr>
    <w:rPr>
      <w:color w:val="auto"/>
      <w:sz w:val="20"/>
      <w:szCs w:val="20"/>
      <w:lang w:val="en-US" w:eastAsia="en-IN"/>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TableBulletedList1">
    <w:name w:val="CT_Table Bulleted List 1"/>
    <w:basedOn w:val="CTTableText"/>
    <w:uiPriority w:val="11"/>
    <w:qFormat/>
    <w:rsid w:val="001A7D09"/>
    <w:pPr>
      <w:numPr>
        <w:numId w:val="12"/>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uiPriority w:val="11"/>
    <w:qFormat/>
    <w:rsid w:val="00C32977"/>
    <w:pPr>
      <w:numPr>
        <w:numId w:val="13"/>
      </w:numPr>
      <w:ind w:left="794" w:hanging="284"/>
    </w:pPr>
  </w:style>
  <w:style w:type="paragraph" w:customStyle="1" w:styleId="CTTableNumberedList1">
    <w:name w:val="CT_Table Numbered List 1"/>
    <w:basedOn w:val="CTTableBulletedList1"/>
    <w:uiPriority w:val="12"/>
    <w:qFormat/>
    <w:rsid w:val="00C32977"/>
    <w:pPr>
      <w:numPr>
        <w:numId w:val="14"/>
      </w:numPr>
      <w:ind w:left="568" w:hanging="284"/>
    </w:pPr>
  </w:style>
  <w:style w:type="paragraph" w:customStyle="1" w:styleId="CTTableNumberedList2">
    <w:name w:val="CT_Table Numbered List 2"/>
    <w:basedOn w:val="CTTableBulletedList2"/>
    <w:uiPriority w:val="12"/>
    <w:qFormat/>
    <w:rsid w:val="00C32977"/>
    <w:pPr>
      <w:numPr>
        <w:numId w:val="15"/>
      </w:numPr>
    </w:pPr>
  </w:style>
  <w:style w:type="paragraph" w:customStyle="1" w:styleId="CTCodeinText">
    <w:name w:val="CT_Code in Text"/>
    <w:basedOn w:val="Normal"/>
    <w:uiPriority w:val="9"/>
    <w:qFormat/>
    <w:rsid w:val="004F4569"/>
    <w:pPr>
      <w:shd w:val="clear" w:color="auto" w:fill="F2F2F2" w:themeFill="background1" w:themeFillShade="F2"/>
      <w:spacing w:after="0" w:line="200" w:lineRule="exact"/>
      <w:ind w:left="144"/>
      <w:contextualSpacing/>
    </w:pPr>
    <w:rPr>
      <w:rFonts w:ascii="Lucida Sans Typewriter" w:hAnsi="Lucida Sans Typewriter"/>
      <w:sz w:val="20"/>
    </w:rPr>
  </w:style>
  <w:style w:type="paragraph" w:styleId="Footer">
    <w:name w:val="footer"/>
    <w:aliases w:val="CT_Footer"/>
    <w:basedOn w:val="Normal"/>
    <w:link w:val="FooterChar"/>
    <w:uiPriority w:val="99"/>
    <w:unhideWhenUsed/>
    <w:locked/>
    <w:rsid w:val="004C738F"/>
    <w:pPr>
      <w:tabs>
        <w:tab w:val="center" w:pos="4680"/>
        <w:tab w:val="right" w:pos="9360"/>
      </w:tabs>
      <w:spacing w:after="0"/>
    </w:pPr>
    <w:rPr>
      <w:sz w:val="20"/>
    </w:rPr>
  </w:style>
  <w:style w:type="character" w:customStyle="1" w:styleId="FooterChar">
    <w:name w:val="Footer Char"/>
    <w:aliases w:val="CT_Footer Char"/>
    <w:basedOn w:val="DefaultParagraphFont"/>
    <w:link w:val="Footer"/>
    <w:uiPriority w:val="99"/>
    <w:rsid w:val="004C738F"/>
    <w:rPr>
      <w:sz w:val="20"/>
    </w:rPr>
  </w:style>
  <w:style w:type="paragraph" w:customStyle="1" w:styleId="CTHeader">
    <w:name w:val="CT_Header"/>
    <w:basedOn w:val="Footer"/>
    <w:uiPriority w:val="15"/>
    <w:qFormat/>
    <w:rsid w:val="00640434"/>
    <w:rPr>
      <w:noProof/>
    </w:rPr>
  </w:style>
  <w:style w:type="paragraph" w:styleId="TableofFigures">
    <w:name w:val="table of figures"/>
    <w:aliases w:val="CT_Table of Figures"/>
    <w:basedOn w:val="Normal"/>
    <w:next w:val="Normal"/>
    <w:uiPriority w:val="99"/>
    <w:locked/>
    <w:rsid w:val="00FA76B3"/>
    <w:pPr>
      <w:spacing w:after="0"/>
      <w:ind w:left="0"/>
    </w:pPr>
    <w:rPr>
      <w:spacing w:val="20"/>
    </w:rPr>
  </w:style>
  <w:style w:type="paragraph" w:customStyle="1" w:styleId="CTBodyText">
    <w:name w:val="CT_BodyText"/>
    <w:basedOn w:val="Normal"/>
    <w:uiPriority w:val="5"/>
    <w:qFormat/>
    <w:rsid w:val="00DE4F00"/>
    <w:pPr>
      <w:spacing w:after="200"/>
      <w:ind w:left="0"/>
    </w:pPr>
    <w:rPr>
      <w:color w:val="404040" w:themeColor="text1" w:themeTint="BF"/>
    </w:rPr>
  </w:style>
  <w:style w:type="paragraph" w:customStyle="1" w:styleId="CTCopyright">
    <w:name w:val="CT_Copyright"/>
    <w:basedOn w:val="Normal"/>
    <w:qFormat/>
    <w:rsid w:val="00374AC6"/>
    <w:pPr>
      <w:ind w:left="0"/>
    </w:pPr>
    <w:rPr>
      <w:rFonts w:cstheme="minorHAnsi"/>
      <w:i/>
      <w:color w:val="404040" w:themeColor="text1" w:themeTint="BF"/>
      <w:sz w:val="20"/>
    </w:rPr>
  </w:style>
  <w:style w:type="paragraph" w:customStyle="1" w:styleId="CTCautionBodyText">
    <w:name w:val="CT_Caution Body Text"/>
    <w:basedOn w:val="CTBodyText"/>
    <w:uiPriority w:val="9"/>
    <w:qFormat/>
    <w:rsid w:val="002A018F"/>
    <w:pPr>
      <w:numPr>
        <w:numId w:val="23"/>
      </w:numPr>
      <w:ind w:left="360"/>
    </w:pPr>
  </w:style>
  <w:style w:type="paragraph" w:customStyle="1" w:styleId="CTCautionLevel1">
    <w:name w:val="CT_Caution Level1"/>
    <w:basedOn w:val="CTCautionBodyText"/>
    <w:uiPriority w:val="9"/>
    <w:qFormat/>
    <w:rsid w:val="00787A60"/>
    <w:pPr>
      <w:ind w:left="648"/>
    </w:pPr>
  </w:style>
  <w:style w:type="paragraph" w:customStyle="1" w:styleId="CTCautionLevel2">
    <w:name w:val="CT_Caution Level2"/>
    <w:basedOn w:val="CTCautionBodyText"/>
    <w:uiPriority w:val="9"/>
    <w:qFormat/>
    <w:rsid w:val="00FC62C6"/>
    <w:pPr>
      <w:numPr>
        <w:numId w:val="24"/>
      </w:numPr>
    </w:pPr>
  </w:style>
  <w:style w:type="paragraph" w:customStyle="1" w:styleId="CTCautionLevel3">
    <w:name w:val="CT_Caution Level3"/>
    <w:basedOn w:val="CTCautionLevel2"/>
    <w:uiPriority w:val="9"/>
    <w:qFormat/>
    <w:rsid w:val="00FC62C6"/>
    <w:pPr>
      <w:numPr>
        <w:numId w:val="25"/>
      </w:numPr>
    </w:pPr>
  </w:style>
  <w:style w:type="paragraph" w:customStyle="1" w:styleId="CTNoteLevel3">
    <w:name w:val="CT_Note Level 3"/>
    <w:basedOn w:val="CTNoteLevel2"/>
    <w:uiPriority w:val="8"/>
    <w:qFormat/>
    <w:rsid w:val="005A7F2D"/>
    <w:pPr>
      <w:ind w:left="1620" w:hanging="75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1065">
      <w:bodyDiv w:val="1"/>
      <w:marLeft w:val="0"/>
      <w:marRight w:val="0"/>
      <w:marTop w:val="0"/>
      <w:marBottom w:val="0"/>
      <w:divBdr>
        <w:top w:val="none" w:sz="0" w:space="0" w:color="auto"/>
        <w:left w:val="none" w:sz="0" w:space="0" w:color="auto"/>
        <w:bottom w:val="none" w:sz="0" w:space="0" w:color="auto"/>
        <w:right w:val="none" w:sz="0" w:space="0" w:color="auto"/>
      </w:divBdr>
    </w:div>
    <w:div w:id="666596896">
      <w:bodyDiv w:val="1"/>
      <w:marLeft w:val="0"/>
      <w:marRight w:val="0"/>
      <w:marTop w:val="0"/>
      <w:marBottom w:val="0"/>
      <w:divBdr>
        <w:top w:val="none" w:sz="0" w:space="0" w:color="auto"/>
        <w:left w:val="none" w:sz="0" w:space="0" w:color="auto"/>
        <w:bottom w:val="none" w:sz="0" w:space="0" w:color="auto"/>
        <w:right w:val="none" w:sz="0" w:space="0" w:color="auto"/>
      </w:divBdr>
      <w:divsChild>
        <w:div w:id="1842962910">
          <w:marLeft w:val="0"/>
          <w:marRight w:val="0"/>
          <w:marTop w:val="0"/>
          <w:marBottom w:val="0"/>
          <w:divBdr>
            <w:top w:val="none" w:sz="0" w:space="0" w:color="auto"/>
            <w:left w:val="none" w:sz="0" w:space="0" w:color="auto"/>
            <w:bottom w:val="none" w:sz="0" w:space="0" w:color="auto"/>
            <w:right w:val="none" w:sz="0" w:space="0" w:color="auto"/>
          </w:divBdr>
          <w:divsChild>
            <w:div w:id="1298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591">
      <w:bodyDiv w:val="1"/>
      <w:marLeft w:val="0"/>
      <w:marRight w:val="0"/>
      <w:marTop w:val="0"/>
      <w:marBottom w:val="0"/>
      <w:divBdr>
        <w:top w:val="none" w:sz="0" w:space="0" w:color="auto"/>
        <w:left w:val="none" w:sz="0" w:space="0" w:color="auto"/>
        <w:bottom w:val="none" w:sz="0" w:space="0" w:color="auto"/>
        <w:right w:val="none" w:sz="0" w:space="0" w:color="auto"/>
      </w:divBdr>
    </w:div>
    <w:div w:id="20572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l\Desktop\Utility%20document%20with%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C0AB61E7D84DBFB8B703607FD0C3E7"/>
        <w:category>
          <w:name w:val="General"/>
          <w:gallery w:val="placeholder"/>
        </w:category>
        <w:types>
          <w:type w:val="bbPlcHdr"/>
        </w:types>
        <w:behaviors>
          <w:behavior w:val="content"/>
        </w:behaviors>
        <w:guid w:val="{F5C36A34-C944-49FF-935B-2F31575A3509}"/>
      </w:docPartPr>
      <w:docPartBody>
        <w:p w:rsidR="00764D0B" w:rsidRDefault="00E93858">
          <w:pPr>
            <w:pStyle w:val="F0C0AB61E7D84DBFB8B703607FD0C3E7"/>
          </w:pPr>
          <w:r w:rsidRPr="001544E8">
            <w:rPr>
              <w:rStyle w:val="PlaceholderText"/>
            </w:rPr>
            <w:t>Click here to enter text.</w:t>
          </w:r>
        </w:p>
      </w:docPartBody>
    </w:docPart>
    <w:docPart>
      <w:docPartPr>
        <w:name w:val="269002C085394BE9ADAEE4C83DEB1ED5"/>
        <w:category>
          <w:name w:val="General"/>
          <w:gallery w:val="placeholder"/>
        </w:category>
        <w:types>
          <w:type w:val="bbPlcHdr"/>
        </w:types>
        <w:behaviors>
          <w:behavior w:val="content"/>
        </w:behaviors>
        <w:guid w:val="{5681F32D-C7DA-4ECC-BEB8-D7DA45D8E81F}"/>
      </w:docPartPr>
      <w:docPartBody>
        <w:p w:rsidR="00764D0B" w:rsidRDefault="00E93858">
          <w:pPr>
            <w:pStyle w:val="269002C085394BE9ADAEE4C83DEB1ED5"/>
          </w:pPr>
          <w:r w:rsidRPr="001544E8">
            <w:rPr>
              <w:rStyle w:val="PlaceholderText"/>
            </w:rPr>
            <w:t>Click here to enter a date.</w:t>
          </w:r>
        </w:p>
      </w:docPartBody>
    </w:docPart>
    <w:docPart>
      <w:docPartPr>
        <w:name w:val="DD50137F208C411F9024F48B768A75EE"/>
        <w:category>
          <w:name w:val="General"/>
          <w:gallery w:val="placeholder"/>
        </w:category>
        <w:types>
          <w:type w:val="bbPlcHdr"/>
        </w:types>
        <w:behaviors>
          <w:behavior w:val="content"/>
        </w:behaviors>
        <w:guid w:val="{ACD1A7F0-8012-4F56-B55C-011BC08E5CC8}"/>
      </w:docPartPr>
      <w:docPartBody>
        <w:p w:rsidR="00764D0B" w:rsidRDefault="00E93858">
          <w:pPr>
            <w:pStyle w:val="DD50137F208C411F9024F48B768A75EE"/>
          </w:pPr>
          <w:r w:rsidRPr="001544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58"/>
    <w:rsid w:val="00571E69"/>
    <w:rsid w:val="00764D0B"/>
    <w:rsid w:val="008E04D6"/>
    <w:rsid w:val="00E9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0AB61E7D84DBFB8B703607FD0C3E7">
    <w:name w:val="F0C0AB61E7D84DBFB8B703607FD0C3E7"/>
  </w:style>
  <w:style w:type="paragraph" w:customStyle="1" w:styleId="269002C085394BE9ADAEE4C83DEB1ED5">
    <w:name w:val="269002C085394BE9ADAEE4C83DEB1ED5"/>
  </w:style>
  <w:style w:type="paragraph" w:customStyle="1" w:styleId="DD50137F208C411F9024F48B768A75EE">
    <w:name w:val="DD50137F208C411F9024F48B768A75EE"/>
  </w:style>
  <w:style w:type="paragraph" w:customStyle="1" w:styleId="A653B1354F7445559856EBE7871437A0">
    <w:name w:val="A653B1354F7445559856EBE7871437A0"/>
  </w:style>
  <w:style w:type="paragraph" w:customStyle="1" w:styleId="A4F02F9E0E414FEC9BDA6C7297EB6E92">
    <w:name w:val="A4F02F9E0E414FEC9BDA6C7297EB6E92"/>
  </w:style>
  <w:style w:type="paragraph" w:customStyle="1" w:styleId="F3561F816A3249BEB510F037C358E385">
    <w:name w:val="F3561F816A3249BEB510F037C358E385"/>
  </w:style>
  <w:style w:type="paragraph" w:customStyle="1" w:styleId="53BF416A5B0D40B19414E8617F990093">
    <w:name w:val="53BF416A5B0D40B19414E8617F9900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0AB61E7D84DBFB8B703607FD0C3E7">
    <w:name w:val="F0C0AB61E7D84DBFB8B703607FD0C3E7"/>
  </w:style>
  <w:style w:type="paragraph" w:customStyle="1" w:styleId="269002C085394BE9ADAEE4C83DEB1ED5">
    <w:name w:val="269002C085394BE9ADAEE4C83DEB1ED5"/>
  </w:style>
  <w:style w:type="paragraph" w:customStyle="1" w:styleId="DD50137F208C411F9024F48B768A75EE">
    <w:name w:val="DD50137F208C411F9024F48B768A75EE"/>
  </w:style>
  <w:style w:type="paragraph" w:customStyle="1" w:styleId="A653B1354F7445559856EBE7871437A0">
    <w:name w:val="A653B1354F7445559856EBE7871437A0"/>
  </w:style>
  <w:style w:type="paragraph" w:customStyle="1" w:styleId="A4F02F9E0E414FEC9BDA6C7297EB6E92">
    <w:name w:val="A4F02F9E0E414FEC9BDA6C7297EB6E92"/>
  </w:style>
  <w:style w:type="paragraph" w:customStyle="1" w:styleId="F3561F816A3249BEB510F037C358E385">
    <w:name w:val="F3561F816A3249BEB510F037C358E385"/>
  </w:style>
  <w:style w:type="paragraph" w:customStyle="1" w:styleId="53BF416A5B0D40B19414E8617F990093">
    <w:name w:val="53BF416A5B0D40B19414E8617F990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300ECBFD16143AC8B3E6881EC19E4" ma:contentTypeVersion="6" ma:contentTypeDescription="Create a new document." ma:contentTypeScope="" ma:versionID="3a3d1758f0533e4a63e0706672344207">
  <xsd:schema xmlns:xsd="http://www.w3.org/2001/XMLSchema" xmlns:xs="http://www.w3.org/2001/XMLSchema" xmlns:p="http://schemas.microsoft.com/office/2006/metadata/properties" xmlns:ns2="5b0b727f-9d55-4674-90df-9368557459d7" xmlns:ns3="3f0a5add-00cc-4c5e-8a54-6b524d8608b8" targetNamespace="http://schemas.microsoft.com/office/2006/metadata/properties" ma:root="true" ma:fieldsID="0b9e00dfdebadb8b416f9476785e5085" ns2:_="" ns3:_="">
    <xsd:import namespace="5b0b727f-9d55-4674-90df-9368557459d7"/>
    <xsd:import namespace="3f0a5add-00cc-4c5e-8a54-6b524d8608b8"/>
    <xsd:element name="properties">
      <xsd:complexType>
        <xsd:sequence>
          <xsd:element name="documentManagement">
            <xsd:complexType>
              <xsd:all>
                <xsd:element ref="ns2:Document_x0020_Summary" minOccurs="0"/>
                <xsd:element ref="ns2:Version_x0020_No_x002e_" minOccurs="0"/>
                <xsd:element ref="ns3:Rel_x0020_Date" minOccurs="0"/>
                <xsd:element ref="ns2:Version_x0020_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b727f-9d55-4674-90df-9368557459d7" elementFormDefault="qualified">
    <xsd:import namespace="http://schemas.microsoft.com/office/2006/documentManagement/types"/>
    <xsd:import namespace="http://schemas.microsoft.com/office/infopath/2007/PartnerControls"/>
    <xsd:element name="Document_x0020_Summary" ma:index="8" nillable="true" ma:displayName="Document Summary" ma:internalName="Document_x0020_Summary">
      <xsd:simpleType>
        <xsd:restriction base="dms:Note">
          <xsd:maxLength value="255"/>
        </xsd:restriction>
      </xsd:simpleType>
    </xsd:element>
    <xsd:element name="Version_x0020_No_x002e_" ma:index="9" nillable="true" ma:displayName="Version No." ma:internalName="Version_x0020_No_x002e_">
      <xsd:simpleType>
        <xsd:restriction base="dms:Text">
          <xsd:maxLength value="255"/>
        </xsd:restriction>
      </xsd:simpleType>
    </xsd:element>
    <xsd:element name="Version_x0020_No" ma:index="13" nillable="true" ma:displayName="Version No" ma:internalName="Version_x0020_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0a5add-00cc-4c5e-8a54-6b524d8608b8" elementFormDefault="qualified">
    <xsd:import namespace="http://schemas.microsoft.com/office/2006/documentManagement/types"/>
    <xsd:import namespace="http://schemas.microsoft.com/office/infopath/2007/PartnerControls"/>
    <xsd:element name="Rel_x0020_Date" ma:index="11" nillable="true" ma:displayName="Rel Date" ma:format="DateOnly" ma:internalName="Rel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_x0020_Date xmlns="3f0a5add-00cc-4c5e-8a54-6b524d8608b8">2014-08-17T18:30:00+00:00</Rel_x0020_Date>
    <Document_x0020_Summary xmlns="5b0b727f-9d55-4674-90df-9368557459d7">This template can be used for creating standardized word documents (in portrait layout) by project teams. This includes a revision history as well as an index page.</Document_x0020_Summary>
    <Version_x0020_No xmlns="5b0b727f-9d55-4674-90df-9368557459d7">1.1</Version_x0020_No>
    <Version_x0020_No_x002e_ xmlns="5b0b727f-9d55-4674-90df-9368557459d7">1.1</Version_x0020_No_x002e_>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341731-78C0-4D81-814B-069C7B78E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b727f-9d55-4674-90df-9368557459d7"/>
    <ds:schemaRef ds:uri="3f0a5add-00cc-4c5e-8a54-6b524d860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FBC76-5F44-42E6-BA7C-390400E211C5}">
  <ds:schemaRefs>
    <ds:schemaRef ds:uri="http://schemas.microsoft.com/sharepoint/v3/contenttype/forms"/>
  </ds:schemaRefs>
</ds:datastoreItem>
</file>

<file path=customXml/itemProps3.xml><?xml version="1.0" encoding="utf-8"?>
<ds:datastoreItem xmlns:ds="http://schemas.openxmlformats.org/officeDocument/2006/customXml" ds:itemID="{2A55D958-527D-4F22-898B-7AD077AD9887}">
  <ds:schemaRefs>
    <ds:schemaRef ds:uri="http://schemas.microsoft.com/office/2006/metadata/properties"/>
    <ds:schemaRef ds:uri="http://schemas.microsoft.com/office/infopath/2007/PartnerControls"/>
    <ds:schemaRef ds:uri="3f0a5add-00cc-4c5e-8a54-6b524d8608b8"/>
    <ds:schemaRef ds:uri="5b0b727f-9d55-4674-90df-9368557459d7"/>
  </ds:schemaRefs>
</ds:datastoreItem>
</file>

<file path=customXml/itemProps4.xml><?xml version="1.0" encoding="utf-8"?>
<ds:datastoreItem xmlns:ds="http://schemas.openxmlformats.org/officeDocument/2006/customXml" ds:itemID="{5B0551EA-5DFC-4B00-9DB6-7F406D44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Utility document with template</Template>
  <TotalTime>10</TotalTime>
  <Pages>8</Pages>
  <Words>65</Words>
  <Characters>5216</Characters>
  <Application>Microsoft Office Word</Application>
  <DocSecurity>0</DocSecurity>
  <Lines>186</Lines>
  <Paragraphs>66</Paragraphs>
  <ScaleCrop>false</ScaleCrop>
  <HeadingPairs>
    <vt:vector size="2" baseType="variant">
      <vt:variant>
        <vt:lpstr>Title</vt:lpstr>
      </vt:variant>
      <vt:variant>
        <vt:i4>1</vt:i4>
      </vt:variant>
    </vt:vector>
  </HeadingPairs>
  <TitlesOfParts>
    <vt:vector size="1" baseType="lpstr">
      <vt:lpstr>CT Template Word Document - Portrait With Coverpage</vt:lpstr>
    </vt:vector>
  </TitlesOfParts>
  <Company>CitiusTech</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Template Word Document - Portrait With Coverpage</dc:title>
  <dc:subject>CT Standard Technical Document Template</dc:subject>
  <dc:creator>Rohit Lakde</dc:creator>
  <cp:lastModifiedBy>Rohit Lakde</cp:lastModifiedBy>
  <cp:revision>5</cp:revision>
  <cp:lastPrinted>2011-10-10T14:11:00Z</cp:lastPrinted>
  <dcterms:created xsi:type="dcterms:W3CDTF">2016-06-07T05:53:00Z</dcterms:created>
  <dcterms:modified xsi:type="dcterms:W3CDTF">2016-06-07T11:31:00Z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0x010100A1A300ECBFD16143AC8B3E6881EC19E4</vt:lpwstr>
  </property>
</Properties>
</file>